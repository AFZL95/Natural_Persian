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11A" w:rsidRPr="007A5373" w:rsidRDefault="006543B7" w:rsidP="007A5373">
      <w:pPr>
        <w:bidi/>
        <w:rPr>
          <w:rFonts w:cs="B Nazanin"/>
        </w:rPr>
      </w:pPr>
      <w:r w:rsidRPr="006543B7">
        <w:rPr>
          <w:rFonts w:cs="B Nazanin"/>
          <w:noProof/>
        </w:rPr>
        <mc:AlternateContent>
          <mc:Choice Requires="wps">
            <w:drawing>
              <wp:anchor distT="91440" distB="91440" distL="114300" distR="114300" simplePos="0" relativeHeight="251672576" behindDoc="0" locked="0" layoutInCell="1" allowOverlap="1" wp14:anchorId="001CACF4" wp14:editId="6723AD9B">
                <wp:simplePos x="0" y="0"/>
                <wp:positionH relativeFrom="margin">
                  <wp:align>center</wp:align>
                </wp:positionH>
                <wp:positionV relativeFrom="paragraph">
                  <wp:posOffset>6956425</wp:posOffset>
                </wp:positionV>
                <wp:extent cx="1076960" cy="4387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CC" w:rsidRDefault="006543B7" w:rsidP="00CC1629">
                            <w:pPr>
                              <w:pBdr>
                                <w:top w:val="single" w:sz="24" w:space="8" w:color="D34817" w:themeColor="accent1"/>
                                <w:bottom w:val="single" w:sz="24" w:space="8" w:color="D34817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D34817" w:themeColor="accen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iCs/>
                                <w:color w:val="D34817" w:themeColor="accen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921531110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CAC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47.75pt;width:84.8pt;height:34.55pt;z-index:251672576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" filled="f" stroked="f">
                <v:textbox>
                  <w:txbxContent>
                    <w:p w:rsidR="00E055CC" w:rsidRDefault="006543B7" w:rsidP="00CC1629">
                      <w:pPr>
                        <w:pBdr>
                          <w:top w:val="single" w:sz="24" w:space="8" w:color="D34817" w:themeColor="accent1"/>
                          <w:bottom w:val="single" w:sz="24" w:space="8" w:color="D34817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D34817" w:themeColor="accent1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i/>
                          <w:iCs/>
                          <w:color w:val="D34817" w:themeColor="accent1"/>
                          <w:sz w:val="24"/>
                          <w:szCs w:val="24"/>
                          <w:rtl/>
                          <w:lang w:bidi="fa-IR"/>
                        </w:rPr>
                        <w:t>921531110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A5373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39444C7" wp14:editId="0A1F5CD7">
                <wp:simplePos x="0" y="0"/>
                <wp:positionH relativeFrom="margin">
                  <wp:align>right</wp:align>
                </wp:positionH>
                <wp:positionV relativeFrom="margin">
                  <wp:posOffset>6165226</wp:posOffset>
                </wp:positionV>
                <wp:extent cx="5943600" cy="1193800"/>
                <wp:effectExtent l="0" t="0" r="0" b="0"/>
                <wp:wrapNone/>
                <wp:docPr id="16" name="Rectangl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93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F111A" w:rsidRPr="006543B7" w:rsidRDefault="00EF111A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rFonts w:cs="B Nazanin"/>
                                <w:b/>
                                <w:bCs/>
                                <w:caps/>
                                <w:color w:val="D34817" w:themeColor="accent1"/>
                                <w:sz w:val="32"/>
                                <w:szCs w:val="28"/>
                              </w:rPr>
                            </w:pPr>
                          </w:p>
                          <w:p w:rsidR="00EF111A" w:rsidRPr="006543B7" w:rsidRDefault="009A6234" w:rsidP="00CC1629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cs="B Nazanin"/>
                                  <w:b/>
                                  <w:bCs/>
                                  <w:sz w:val="32"/>
                                  <w:szCs w:val="28"/>
                                </w:rPr>
                                <w:id w:val="213753059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7A5373" w:rsidRPr="006543B7">
                                  <w:rPr>
                                    <w:rFonts w:cs="B Nazanin" w:hint="cs"/>
                                    <w:b/>
                                    <w:bCs/>
                                    <w:sz w:val="32"/>
                                    <w:szCs w:val="28"/>
                                    <w:rtl/>
                                  </w:rPr>
                                  <w:t>علی فاضلی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444C7" id="Rectangle 618" o:spid="_x0000_s1027" style="position:absolute;left:0;text-align:left;margin-left:416.8pt;margin-top:485.45pt;width:468pt;height:94pt;z-index:251662336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" o:allowincell="f" filled="f" stroked="f" strokeweight=".25pt">
                <v:textbox style="mso-fit-shape-to-text:t" inset=",18pt,,18pt">
                  <w:txbxContent>
                    <w:p w:rsidR="00EF111A" w:rsidRPr="006543B7" w:rsidRDefault="00EF111A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rFonts w:cs="B Nazanin"/>
                          <w:b/>
                          <w:bCs/>
                          <w:caps/>
                          <w:color w:val="D34817" w:themeColor="accent1"/>
                          <w:sz w:val="32"/>
                          <w:szCs w:val="28"/>
                        </w:rPr>
                      </w:pPr>
                    </w:p>
                    <w:p w:rsidR="00EF111A" w:rsidRPr="006543B7" w:rsidRDefault="001E2A42" w:rsidP="00CC1629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rFonts w:cs="B Nazanin"/>
                          <w:b/>
                          <w:bCs/>
                          <w:sz w:val="32"/>
                          <w:szCs w:val="28"/>
                        </w:rPr>
                      </w:pPr>
                      <w:sdt>
                        <w:sdtPr>
                          <w:rPr>
                            <w:rFonts w:cs="B Nazanin"/>
                            <w:b/>
                            <w:bCs/>
                            <w:sz w:val="32"/>
                            <w:szCs w:val="28"/>
                          </w:rPr>
                          <w:id w:val="213753059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7A5373" w:rsidRPr="006543B7">
                            <w:rPr>
                              <w:rFonts w:cs="B Nazanin" w:hint="cs"/>
                              <w:b/>
                              <w:bCs/>
                              <w:sz w:val="32"/>
                              <w:szCs w:val="28"/>
                              <w:rtl/>
                            </w:rPr>
                            <w:t>علی فاضلی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6543B7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19008D90" wp14:editId="4543807D">
                <wp:simplePos x="0" y="0"/>
                <wp:positionH relativeFrom="margin">
                  <wp:align>center</wp:align>
                </wp:positionH>
                <wp:positionV relativeFrom="margin">
                  <wp:posOffset>3786505</wp:posOffset>
                </wp:positionV>
                <wp:extent cx="2502535" cy="600075"/>
                <wp:effectExtent l="19050" t="19050" r="12065" b="28575"/>
                <wp:wrapSquare wrapText="bothSides"/>
                <wp:docPr id="9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2535" cy="600075"/>
                        </a:xfrm>
                        <a:prstGeom prst="roundRect">
                          <a:avLst>
                            <a:gd name="adj" fmla="val 16079"/>
                          </a:avLst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6543B7" w:rsidRPr="006B03F9" w:rsidRDefault="006543B7" w:rsidP="006543B7">
                            <w:pPr>
                              <w:pStyle w:val="NoSpacing"/>
                              <w:spacing w:before="160" w:after="160" w:line="276" w:lineRule="auto"/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D34817" w:themeColor="accent1"/>
                                <w:sz w:val="28"/>
                                <w:szCs w:val="28"/>
                                <w:lang w:bidi="fa-IR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03F9">
                              <w:rPr>
                                <w:rFonts w:cs="B Nazanin" w:hint="cs"/>
                                <w:b/>
                                <w:bCs/>
                                <w:color w:val="D34817" w:themeColor="accent1"/>
                                <w:sz w:val="28"/>
                                <w:szCs w:val="28"/>
                                <w:rtl/>
                                <w:lang w:bidi="fa-IR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جناب آقای دکتر فیضی درخشی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008D90" id="AutoShape 11" o:spid="_x0000_s1028" style="position:absolute;left:0;text-align:left;margin-left:0;margin-top:298.15pt;width:197.05pt;height:47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arcsize="10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" o:allowincell="f" fillcolor="white [3212]" strokecolor="#d34817 [3204]" strokeweight="3pt">
                <v:textbox>
                  <w:txbxContent>
                    <w:p w:rsidR="006543B7" w:rsidRPr="006B03F9" w:rsidRDefault="006543B7" w:rsidP="006543B7">
                      <w:pPr>
                        <w:pStyle w:val="NoSpacing"/>
                        <w:spacing w:before="160" w:after="160" w:line="276" w:lineRule="auto"/>
                        <w:jc w:val="center"/>
                        <w:rPr>
                          <w:rFonts w:cs="B Nazanin"/>
                          <w:b/>
                          <w:bCs/>
                          <w:color w:val="D34817" w:themeColor="accent1"/>
                          <w:sz w:val="28"/>
                          <w:szCs w:val="28"/>
                          <w:lang w:bidi="fa-IR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B03F9">
                        <w:rPr>
                          <w:rFonts w:cs="B Nazanin" w:hint="cs"/>
                          <w:b/>
                          <w:bCs/>
                          <w:color w:val="D34817" w:themeColor="accent1"/>
                          <w:sz w:val="28"/>
                          <w:szCs w:val="28"/>
                          <w:rtl/>
                          <w:lang w:bidi="fa-IR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جناب آقای دکتر فیضی درخشی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7A5373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9A51792" wp14:editId="5D8625E9">
                <wp:simplePos x="0" y="0"/>
                <wp:positionH relativeFrom="page">
                  <wp:posOffset>323273</wp:posOffset>
                </wp:positionH>
                <wp:positionV relativeFrom="page">
                  <wp:posOffset>2512292</wp:posOffset>
                </wp:positionV>
                <wp:extent cx="7125970" cy="2179782"/>
                <wp:effectExtent l="0" t="0" r="0" b="0"/>
                <wp:wrapNone/>
                <wp:docPr id="15" name="Rectangl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5970" cy="217978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5000" w:type="pct"/>
                              <w:jc w:val="center"/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24"/>
                            </w:tblGrid>
                            <w:tr w:rsidR="00EF111A" w:rsidRPr="007A5373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EF111A" w:rsidRPr="007A5373" w:rsidRDefault="00EF111A">
                                  <w:pPr>
                                    <w:pStyle w:val="NoSpacing"/>
                                    <w:rPr>
                                      <w:rFonts w:cs="B Nazanin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EF111A" w:rsidRPr="007A5373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EF111A" w:rsidRPr="00A25699" w:rsidRDefault="009A6234" w:rsidP="00A25699">
                                  <w:pPr>
                                    <w:pStyle w:val="NoSpacing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="B Nazanin"/>
                                      <w:color w:val="FFFFFF" w:themeColor="background1"/>
                                      <w:sz w:val="70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="B Nazanin"/>
                                        <w:color w:val="FFFFFF" w:themeColor="background1"/>
                                        <w:sz w:val="70"/>
                                        <w:szCs w:val="56"/>
                                      </w:rPr>
                                      <w:id w:val="323265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A5373" w:rsidRPr="00A25699">
                                        <w:rPr>
                                          <w:rFonts w:asciiTheme="majorHAnsi" w:eastAsiaTheme="majorEastAsia" w:hAnsiTheme="majorHAnsi" w:cs="B Nazanin" w:hint="cs"/>
                                          <w:color w:val="FFFFFF" w:themeColor="background1"/>
                                          <w:sz w:val="70"/>
                                          <w:szCs w:val="56"/>
                                          <w:rtl/>
                                        </w:rPr>
                                        <w:t>گزارش</w:t>
                                      </w:r>
                                      <w:r w:rsidR="00CC71C8" w:rsidRPr="00A25699">
                                        <w:rPr>
                                          <w:rFonts w:asciiTheme="majorHAnsi" w:eastAsiaTheme="majorEastAsia" w:hAnsiTheme="majorHAnsi" w:cs="B Nazanin" w:hint="cs"/>
                                          <w:color w:val="FFFFFF" w:themeColor="background1"/>
                                          <w:sz w:val="70"/>
                                          <w:szCs w:val="56"/>
                                          <w:rtl/>
                                        </w:rPr>
                                        <w:t xml:space="preserve"> پروژه </w:t>
                                      </w:r>
                                      <w:r w:rsidR="00A25699" w:rsidRPr="00A25699">
                                        <w:rPr>
                                          <w:rFonts w:ascii="Calibri" w:eastAsiaTheme="majorEastAsia" w:hAnsi="Calibri" w:cs="B Nazanin" w:hint="cs"/>
                                          <w:color w:val="FFFFFF" w:themeColor="background1"/>
                                          <w:sz w:val="70"/>
                                          <w:szCs w:val="56"/>
                                          <w:rtl/>
                                          <w:lang w:bidi="fa-IR"/>
                                        </w:rPr>
                                        <w:t>چهارم</w:t>
                                      </w:r>
                                      <w:r w:rsidR="007A5373" w:rsidRPr="00A25699">
                                        <w:rPr>
                                          <w:rFonts w:asciiTheme="majorHAnsi" w:eastAsiaTheme="majorEastAsia" w:hAnsiTheme="majorHAnsi" w:cs="B Nazanin" w:hint="cs"/>
                                          <w:color w:val="FFFFFF" w:themeColor="background1"/>
                                          <w:sz w:val="70"/>
                                          <w:szCs w:val="56"/>
                                          <w:rtl/>
                                        </w:rPr>
                                        <w:t xml:space="preserve"> درس مبانی پردازش زبان گفتار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EF111A" w:rsidRPr="007A5373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EF111A" w:rsidRPr="007A5373" w:rsidRDefault="00EF111A">
                                  <w:pPr>
                                    <w:pStyle w:val="NoSpacing"/>
                                    <w:rPr>
                                      <w:rFonts w:cs="B Nazanin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EF111A" w:rsidRPr="007A5373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6543B7" w:rsidRPr="006543B7" w:rsidRDefault="006543B7" w:rsidP="007A5373">
                                  <w:pPr>
                                    <w:pStyle w:val="NoSpacing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="B Nazanin"/>
                                      <w:color w:val="D34817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F111A" w:rsidRPr="006543B7" w:rsidRDefault="006543B7" w:rsidP="006543B7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D34817" w:themeColor="accent1"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6543B7">
                              <w:rPr>
                                <w:rFonts w:cs="B Nazanin" w:hint="cs"/>
                                <w:b/>
                                <w:bCs/>
                                <w:color w:val="D34817" w:themeColor="accent1"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استاد محترم: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51792" id="Rectangle 619" o:spid="_x0000_s1029" style="position:absolute;left:0;text-align:left;margin-left:25.45pt;margin-top:197.8pt;width:561.1pt;height:171.65pt;z-index:251664384;visibility:visible;mso-wrap-style:square;mso-width-percent:917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17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" o:allowincell="f" filled="f" stroked="f">
                <v:textbox inset="0,0,0,0">
                  <w:txbxContent>
                    <w:tbl>
                      <w:tblPr>
                        <w:tblOverlap w:val="never"/>
                        <w:tblW w:w="5000" w:type="pct"/>
                        <w:jc w:val="center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24"/>
                      </w:tblGrid>
                      <w:tr w:rsidR="00EF111A" w:rsidRPr="007A5373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EF111A" w:rsidRPr="007A5373" w:rsidRDefault="00EF111A">
                            <w:pPr>
                              <w:pStyle w:val="NoSpacing"/>
                              <w:rPr>
                                <w:rFonts w:cs="B Nazanin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EF111A" w:rsidRPr="007A5373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EF111A" w:rsidRPr="00A25699" w:rsidRDefault="009A6234" w:rsidP="00A25699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eastAsiaTheme="majorEastAsia" w:hAnsiTheme="majorHAnsi" w:cs="B Nazanin"/>
                                <w:color w:val="FFFFFF" w:themeColor="background1"/>
                                <w:sz w:val="70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="B Nazanin"/>
                                  <w:color w:val="FFFFFF" w:themeColor="background1"/>
                                  <w:sz w:val="70"/>
                                  <w:szCs w:val="56"/>
                                </w:rPr>
                                <w:id w:val="323265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A5373" w:rsidRPr="00A25699">
                                  <w:rPr>
                                    <w:rFonts w:asciiTheme="majorHAnsi" w:eastAsiaTheme="majorEastAsia" w:hAnsiTheme="majorHAnsi" w:cs="B Nazanin" w:hint="cs"/>
                                    <w:color w:val="FFFFFF" w:themeColor="background1"/>
                                    <w:sz w:val="70"/>
                                    <w:szCs w:val="56"/>
                                    <w:rtl/>
                                  </w:rPr>
                                  <w:t>گزارش</w:t>
                                </w:r>
                                <w:r w:rsidR="00CC71C8" w:rsidRPr="00A25699">
                                  <w:rPr>
                                    <w:rFonts w:asciiTheme="majorHAnsi" w:eastAsiaTheme="majorEastAsia" w:hAnsiTheme="majorHAnsi" w:cs="B Nazanin" w:hint="cs"/>
                                    <w:color w:val="FFFFFF" w:themeColor="background1"/>
                                    <w:sz w:val="70"/>
                                    <w:szCs w:val="56"/>
                                    <w:rtl/>
                                  </w:rPr>
                                  <w:t xml:space="preserve"> پروژه </w:t>
                                </w:r>
                                <w:r w:rsidR="00A25699" w:rsidRPr="00A25699">
                                  <w:rPr>
                                    <w:rFonts w:ascii="Calibri" w:eastAsiaTheme="majorEastAsia" w:hAnsi="Calibri" w:cs="B Nazanin" w:hint="cs"/>
                                    <w:color w:val="FFFFFF" w:themeColor="background1"/>
                                    <w:sz w:val="70"/>
                                    <w:szCs w:val="56"/>
                                    <w:rtl/>
                                    <w:lang w:bidi="fa-IR"/>
                                  </w:rPr>
                                  <w:t>چهارم</w:t>
                                </w:r>
                                <w:r w:rsidR="007A5373" w:rsidRPr="00A25699">
                                  <w:rPr>
                                    <w:rFonts w:asciiTheme="majorHAnsi" w:eastAsiaTheme="majorEastAsia" w:hAnsiTheme="majorHAnsi" w:cs="B Nazanin" w:hint="cs"/>
                                    <w:color w:val="FFFFFF" w:themeColor="background1"/>
                                    <w:sz w:val="70"/>
                                    <w:szCs w:val="56"/>
                                    <w:rtl/>
                                  </w:rPr>
                                  <w:t xml:space="preserve"> درس مبانی پردازش زبان گفتار</w:t>
                                </w:r>
                              </w:sdtContent>
                            </w:sdt>
                          </w:p>
                        </w:tc>
                      </w:tr>
                      <w:tr w:rsidR="00EF111A" w:rsidRPr="007A5373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EF111A" w:rsidRPr="007A5373" w:rsidRDefault="00EF111A">
                            <w:pPr>
                              <w:pStyle w:val="NoSpacing"/>
                              <w:rPr>
                                <w:rFonts w:cs="B Nazanin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EF111A" w:rsidRPr="007A5373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6543B7" w:rsidRPr="006543B7" w:rsidRDefault="006543B7" w:rsidP="007A5373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eastAsiaTheme="majorEastAsia" w:hAnsiTheme="majorHAnsi" w:cs="B Nazanin"/>
                                <w:color w:val="D34817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EF111A" w:rsidRPr="006543B7" w:rsidRDefault="006543B7" w:rsidP="006543B7">
                      <w:pPr>
                        <w:jc w:val="center"/>
                        <w:rPr>
                          <w:rFonts w:cs="B Nazanin"/>
                          <w:b/>
                          <w:bCs/>
                          <w:color w:val="D34817" w:themeColor="accent1"/>
                          <w:sz w:val="28"/>
                          <w:szCs w:val="24"/>
                          <w:lang w:bidi="fa-IR"/>
                        </w:rPr>
                      </w:pPr>
                      <w:r w:rsidRPr="006543B7">
                        <w:rPr>
                          <w:rFonts w:cs="B Nazanin" w:hint="cs"/>
                          <w:b/>
                          <w:bCs/>
                          <w:color w:val="D34817" w:themeColor="accent1"/>
                          <w:sz w:val="28"/>
                          <w:szCs w:val="24"/>
                          <w:rtl/>
                          <w:lang w:bidi="fa-IR"/>
                        </w:rPr>
                        <w:t>استاد محترم: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sdt>
        <w:sdtPr>
          <w:rPr>
            <w:rFonts w:cs="B Nazanin"/>
            <w:rtl/>
          </w:rPr>
          <w:id w:val="-831605760"/>
          <w:docPartObj>
            <w:docPartGallery w:val="Cover Pages"/>
            <w:docPartUnique/>
          </w:docPartObj>
        </w:sdtPr>
        <w:sdtEndPr/>
        <w:sdtContent>
          <w:r w:rsidR="00773A2E" w:rsidRPr="007A5373">
            <w:rPr>
              <w:rFonts w:cs="B Nazanin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0" allowOverlap="1" wp14:anchorId="7E694EBB" wp14:editId="28FE5C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47D11AF" id="AutoShape 622" o:spid="_x0000_s1026" style="position:absolute;margin-left:0;margin-top:0;width:561.35pt;height:742.95pt;z-index:25166643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773A2E" w:rsidRPr="007A5373">
            <w:rPr>
              <w:rFonts w:cs="B Nazanin"/>
            </w:rPr>
            <w:br w:type="page"/>
          </w:r>
        </w:sdtContent>
      </w:sdt>
    </w:p>
    <w:p w:rsidR="00EF111A" w:rsidRPr="007A5373" w:rsidRDefault="009A6234" w:rsidP="007A5373">
      <w:pPr>
        <w:pStyle w:val="Title"/>
        <w:bidi/>
        <w:jc w:val="left"/>
        <w:rPr>
          <w:rFonts w:cs="B Nazanin"/>
          <w:smallCaps w:val="0"/>
        </w:rPr>
      </w:pPr>
      <w:sdt>
        <w:sdtPr>
          <w:rPr>
            <w:rFonts w:cs="B Nazanin"/>
            <w:smallCaps w:val="0"/>
            <w:rtl/>
          </w:rPr>
          <w:alias w:val="Title"/>
          <w:tag w:val="Title"/>
          <w:id w:val="11808329"/>
          <w:placeholder>
            <w:docPart w:val="BD0B005645774BF7A9492283275BD45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A25699">
            <w:rPr>
              <w:rFonts w:cs="B Nazanin"/>
              <w:smallCaps w:val="0"/>
              <w:rtl/>
            </w:rPr>
            <w:t>گزارش پروژه چهارم درس مبانی پردازش زبان گفتار</w:t>
          </w:r>
        </w:sdtContent>
      </w:sdt>
    </w:p>
    <w:p w:rsidR="00EF111A" w:rsidRPr="007A5373" w:rsidRDefault="009A6234" w:rsidP="00CC1629">
      <w:pPr>
        <w:pStyle w:val="Subtitle"/>
        <w:bidi/>
        <w:jc w:val="left"/>
        <w:rPr>
          <w:rFonts w:cs="B Nazanin"/>
        </w:rPr>
      </w:pPr>
      <w:sdt>
        <w:sdtPr>
          <w:rPr>
            <w:rFonts w:cs="B Nazanin"/>
            <w:rtl/>
          </w:rPr>
          <w:alias w:val="Subtitle"/>
          <w:tag w:val="Subtitle"/>
          <w:id w:val="11808339"/>
          <w:placeholder>
            <w:docPart w:val="D9214EDB32064A619CC1A2EBB310451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993F90">
            <w:rPr>
              <w:rFonts w:cs="B Nazanin"/>
              <w:rtl/>
            </w:rPr>
            <w:t>علی فاضلی</w:t>
          </w:r>
        </w:sdtContent>
      </w:sdt>
    </w:p>
    <w:p w:rsidR="00EF111A" w:rsidRPr="0046695B" w:rsidRDefault="007A5373" w:rsidP="00512BEA">
      <w:pPr>
        <w:bidi/>
        <w:jc w:val="both"/>
        <w:rPr>
          <w:rFonts w:cs="B Nazanin"/>
          <w:b/>
          <w:bCs/>
          <w:sz w:val="24"/>
          <w:szCs w:val="22"/>
          <w:rtl/>
        </w:rPr>
      </w:pPr>
      <w:r w:rsidRPr="0046695B">
        <w:rPr>
          <w:rFonts w:cs="B Nazanin" w:hint="cs"/>
          <w:b/>
          <w:bCs/>
          <w:sz w:val="24"/>
          <w:szCs w:val="22"/>
          <w:rtl/>
        </w:rPr>
        <w:t>هدف پروژه :</w:t>
      </w:r>
    </w:p>
    <w:p w:rsidR="00A341E3" w:rsidRPr="00E802E5" w:rsidRDefault="00CC1629" w:rsidP="002F6C77">
      <w:pPr>
        <w:bidi/>
        <w:jc w:val="both"/>
        <w:rPr>
          <w:rFonts w:ascii="Calibri" w:hAnsi="Calibri"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هدف این پروژه </w:t>
      </w:r>
      <w:r w:rsidR="00A25699">
        <w:rPr>
          <w:rFonts w:cs="B Nazanin" w:hint="cs"/>
          <w:rtl/>
          <w:lang w:bidi="fa-IR"/>
        </w:rPr>
        <w:t xml:space="preserve">پیاده سازی ماتریس </w:t>
      </w:r>
      <w:r w:rsidR="00A25699">
        <w:rPr>
          <w:rFonts w:cs="B Nazanin"/>
          <w:lang w:bidi="fa-IR"/>
        </w:rPr>
        <w:t>Bigram</w:t>
      </w:r>
      <w:r w:rsidR="00A25699">
        <w:rPr>
          <w:rFonts w:cs="B Nazanin" w:hint="cs"/>
          <w:rtl/>
          <w:lang w:bidi="fa-IR"/>
        </w:rPr>
        <w:t xml:space="preserve"> و تعیین جدول احتمالات آن می باشد.</w:t>
      </w:r>
      <w:r w:rsidR="002F6C77">
        <w:rPr>
          <w:rFonts w:cs="B Nazanin" w:hint="cs"/>
          <w:rtl/>
          <w:lang w:bidi="fa-IR"/>
        </w:rPr>
        <w:t xml:space="preserve"> </w:t>
      </w:r>
    </w:p>
    <w:p w:rsidR="00945F84" w:rsidRDefault="002F6C77" w:rsidP="00016474">
      <w:pPr>
        <w:bidi/>
        <w:jc w:val="both"/>
        <w:rPr>
          <w:rFonts w:cs="B Nazanin"/>
          <w:rtl/>
          <w:lang w:bidi="fa-IR"/>
        </w:rPr>
      </w:pPr>
      <w:r w:rsidRPr="002F6C77">
        <w:rPr>
          <w:rFonts w:cs="B Nazanin" w:hint="cs"/>
          <w:rtl/>
          <w:lang w:bidi="fa-IR"/>
        </w:rPr>
        <w:t>برای پیاده سازی از پایتون نسخه سوم استفاده شده است.</w:t>
      </w:r>
      <w:r>
        <w:rPr>
          <w:rFonts w:cs="B Nazanin" w:hint="cs"/>
          <w:rtl/>
          <w:lang w:bidi="fa-IR"/>
        </w:rPr>
        <w:t xml:space="preserve"> پیاده سازی دارای دو بخش پیش پردازش داده و انجام محاسبات برای تشکیل ماتریس بایگرام می باشد که هردو به تفضیل شرح داده خواهند شد:</w:t>
      </w:r>
    </w:p>
    <w:p w:rsidR="00797731" w:rsidRDefault="00797731" w:rsidP="00797731">
      <w:pPr>
        <w:bidi/>
        <w:jc w:val="both"/>
        <w:rPr>
          <w:rFonts w:cs="B Nazanin"/>
          <w:b/>
          <w:bCs/>
          <w:sz w:val="24"/>
          <w:szCs w:val="22"/>
          <w:rtl/>
        </w:rPr>
      </w:pPr>
      <w:r w:rsidRPr="00797731">
        <w:rPr>
          <w:rFonts w:cs="B Nazanin" w:hint="cs"/>
          <w:b/>
          <w:bCs/>
          <w:sz w:val="24"/>
          <w:szCs w:val="22"/>
          <w:rtl/>
        </w:rPr>
        <w:t>مرحله اول، پیش پردازش داده:</w:t>
      </w:r>
    </w:p>
    <w:p w:rsidR="00797731" w:rsidRDefault="00797731" w:rsidP="00797731">
      <w:pPr>
        <w:bidi/>
        <w:jc w:val="both"/>
        <w:rPr>
          <w:rFonts w:cs="B Nazanin"/>
          <w:rtl/>
          <w:lang w:bidi="fa-IR"/>
        </w:rPr>
      </w:pPr>
      <w:r w:rsidRPr="00797731">
        <w:rPr>
          <w:rFonts w:cs="B Nazanin" w:hint="cs"/>
          <w:rtl/>
          <w:lang w:bidi="fa-IR"/>
        </w:rPr>
        <w:t xml:space="preserve">این فاز از پروژه توسط اسکریپت </w:t>
      </w:r>
      <w:r w:rsidRPr="00797731">
        <w:rPr>
          <w:rFonts w:cs="B Nazanin"/>
          <w:lang w:bidi="fa-IR"/>
        </w:rPr>
        <w:t>preprocessdata.py</w:t>
      </w:r>
      <w:r w:rsidRPr="00797731">
        <w:rPr>
          <w:rFonts w:cs="B Nazanin" w:hint="cs"/>
          <w:rtl/>
          <w:lang w:bidi="fa-IR"/>
        </w:rPr>
        <w:t xml:space="preserve"> انجام می پذیرد. این اسکریپت وظیفه پیش پردازش داده ها را دارد.</w:t>
      </w:r>
      <w:r>
        <w:rPr>
          <w:rFonts w:cs="B Nazanin" w:hint="cs"/>
          <w:rtl/>
          <w:lang w:bidi="fa-IR"/>
        </w:rPr>
        <w:t>در این کلاس متد یا فانکشن های پایه ای مورد نیاز پیاده سازی شده اند که کارکرد هریک از آنان در جدول زیر آورده شده است:</w:t>
      </w:r>
    </w:p>
    <w:tbl>
      <w:tblPr>
        <w:tblStyle w:val="PlainTable2"/>
        <w:bidiVisual/>
        <w:tblW w:w="0" w:type="auto"/>
        <w:tblLook w:val="04A0" w:firstRow="1" w:lastRow="0" w:firstColumn="1" w:lastColumn="0" w:noHBand="0" w:noVBand="1"/>
      </w:tblPr>
      <w:tblGrid>
        <w:gridCol w:w="3014"/>
        <w:gridCol w:w="6336"/>
      </w:tblGrid>
      <w:tr w:rsidR="00797731" w:rsidRPr="00CF3DF9" w:rsidTr="00CF3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:rsidR="00797731" w:rsidRPr="00CF3DF9" w:rsidRDefault="008D1EF1" w:rsidP="00797731">
            <w:pPr>
              <w:bidi/>
              <w:jc w:val="both"/>
              <w:rPr>
                <w:rFonts w:cs="B Nazanin"/>
                <w:sz w:val="20"/>
                <w:szCs w:val="18"/>
                <w:lang w:bidi="fa-IR"/>
              </w:rPr>
            </w:pPr>
            <w:r w:rsidRPr="00CF3DF9">
              <w:rPr>
                <w:rFonts w:cs="B Nazanin" w:hint="cs"/>
                <w:sz w:val="20"/>
                <w:szCs w:val="18"/>
                <w:rtl/>
                <w:lang w:bidi="fa-IR"/>
              </w:rPr>
              <w:t>حذف کردن کاراکتر"</w:t>
            </w:r>
            <w:r w:rsidRPr="00CF3DF9">
              <w:rPr>
                <w:rFonts w:cs="B Nazanin"/>
                <w:sz w:val="20"/>
                <w:szCs w:val="18"/>
                <w:lang w:bidi="fa-IR"/>
              </w:rPr>
              <w:t>\n</w:t>
            </w:r>
            <w:r w:rsidRPr="00CF3DF9">
              <w:rPr>
                <w:rFonts w:cs="B Nazanin" w:hint="cs"/>
                <w:sz w:val="20"/>
                <w:szCs w:val="18"/>
                <w:rtl/>
                <w:lang w:bidi="fa-IR"/>
              </w:rPr>
              <w:t xml:space="preserve">" به منظور جلوگیری از اشتباه متد </w:t>
            </w:r>
            <w:r w:rsidRPr="00797731">
              <w:rPr>
                <w:rFonts w:ascii="Consolas" w:eastAsia="Times New Roman" w:hAnsi="Consolas"/>
                <w:color w:val="795E26"/>
                <w:sz w:val="20"/>
                <w:szCs w:val="18"/>
              </w:rPr>
              <w:t>splitInLines</w:t>
            </w:r>
            <w:r w:rsidRPr="00CF3DF9">
              <w:rPr>
                <w:rFonts w:ascii="Consolas" w:eastAsia="Times New Roman" w:hAnsi="Consolas"/>
                <w:color w:val="795E26"/>
                <w:sz w:val="20"/>
                <w:szCs w:val="18"/>
              </w:rPr>
              <w:t>()</w:t>
            </w:r>
          </w:p>
        </w:tc>
        <w:tc>
          <w:tcPr>
            <w:tcW w:w="6336" w:type="dxa"/>
          </w:tcPr>
          <w:p w:rsidR="00797731" w:rsidRPr="00CF3DF9" w:rsidRDefault="00797731" w:rsidP="00797731">
            <w:pPr>
              <w:shd w:val="clear" w:color="auto" w:fill="FFFFFF"/>
              <w:spacing w:after="0"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/>
                <w:color w:val="000000"/>
                <w:sz w:val="20"/>
                <w:szCs w:val="18"/>
                <w:rtl/>
              </w:rPr>
            </w:pPr>
            <w:r w:rsidRPr="00797731">
              <w:rPr>
                <w:rFonts w:ascii="Consolas" w:eastAsia="Times New Roman" w:hAnsi="Consolas"/>
                <w:color w:val="795E26"/>
                <w:sz w:val="20"/>
                <w:szCs w:val="18"/>
              </w:rPr>
              <w:t>removeNewLineChar</w:t>
            </w:r>
            <w:r w:rsidRPr="00797731">
              <w:rPr>
                <w:rFonts w:ascii="Consolas" w:eastAsia="Times New Roman" w:hAnsi="Consolas"/>
                <w:color w:val="000000"/>
                <w:sz w:val="20"/>
                <w:szCs w:val="18"/>
              </w:rPr>
              <w:t>(</w:t>
            </w:r>
            <w:r w:rsidRPr="00797731">
              <w:rPr>
                <w:rFonts w:ascii="Consolas" w:eastAsia="Times New Roman" w:hAnsi="Consolas"/>
                <w:color w:val="001080"/>
                <w:sz w:val="20"/>
                <w:szCs w:val="18"/>
              </w:rPr>
              <w:t>stringToProcess</w:t>
            </w:r>
            <w:r w:rsidRPr="00797731">
              <w:rPr>
                <w:rFonts w:ascii="Consolas" w:eastAsia="Times New Roman" w:hAnsi="Consolas"/>
                <w:color w:val="000000"/>
                <w:sz w:val="20"/>
                <w:szCs w:val="18"/>
              </w:rPr>
              <w:t>)</w:t>
            </w:r>
          </w:p>
        </w:tc>
      </w:tr>
      <w:tr w:rsidR="008D1EF1" w:rsidRPr="00CF3DF9" w:rsidTr="00CF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:rsidR="008D1EF1" w:rsidRPr="00CF3DF9" w:rsidRDefault="008D1EF1" w:rsidP="008D1EF1">
            <w:pPr>
              <w:bidi/>
              <w:jc w:val="both"/>
              <w:rPr>
                <w:rFonts w:cs="B Nazanin"/>
                <w:sz w:val="20"/>
                <w:szCs w:val="18"/>
                <w:rtl/>
                <w:lang w:bidi="fa-IR"/>
              </w:rPr>
            </w:pPr>
            <w:r w:rsidRPr="00CF3DF9">
              <w:rPr>
                <w:rFonts w:cs="B Nazanin" w:hint="cs"/>
                <w:sz w:val="20"/>
                <w:szCs w:val="18"/>
                <w:rtl/>
                <w:lang w:bidi="fa-IR"/>
              </w:rPr>
              <w:t>جدا کردن متن با استفاده از کاراکتر توقف نقطه</w:t>
            </w:r>
          </w:p>
        </w:tc>
        <w:tc>
          <w:tcPr>
            <w:tcW w:w="6336" w:type="dxa"/>
          </w:tcPr>
          <w:p w:rsidR="008D1EF1" w:rsidRPr="00CF3DF9" w:rsidRDefault="008D1EF1" w:rsidP="008D1EF1">
            <w:pPr>
              <w:shd w:val="clear" w:color="auto" w:fill="FFFFFF"/>
              <w:spacing w:after="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/>
                <w:color w:val="000000"/>
                <w:sz w:val="20"/>
                <w:szCs w:val="18"/>
                <w:rtl/>
              </w:rPr>
            </w:pPr>
            <w:r w:rsidRPr="00797731">
              <w:rPr>
                <w:rFonts w:ascii="Consolas" w:eastAsia="Times New Roman" w:hAnsi="Consolas"/>
                <w:color w:val="795E26"/>
                <w:sz w:val="20"/>
                <w:szCs w:val="18"/>
              </w:rPr>
              <w:t>splitInLines</w:t>
            </w:r>
            <w:r w:rsidRPr="00797731">
              <w:rPr>
                <w:rFonts w:ascii="Consolas" w:eastAsia="Times New Roman" w:hAnsi="Consolas"/>
                <w:color w:val="000000"/>
                <w:sz w:val="20"/>
                <w:szCs w:val="18"/>
              </w:rPr>
              <w:t>(</w:t>
            </w:r>
            <w:r w:rsidRPr="00797731">
              <w:rPr>
                <w:rFonts w:ascii="Consolas" w:eastAsia="Times New Roman" w:hAnsi="Consolas"/>
                <w:color w:val="001080"/>
                <w:sz w:val="20"/>
                <w:szCs w:val="18"/>
              </w:rPr>
              <w:t>stringToProcess</w:t>
            </w:r>
            <w:r w:rsidRPr="00797731">
              <w:rPr>
                <w:rFonts w:ascii="Consolas" w:eastAsia="Times New Roman" w:hAnsi="Consolas"/>
                <w:color w:val="000000"/>
                <w:sz w:val="20"/>
                <w:szCs w:val="18"/>
              </w:rPr>
              <w:t>)</w:t>
            </w:r>
          </w:p>
        </w:tc>
      </w:tr>
      <w:tr w:rsidR="008D1EF1" w:rsidRPr="00CF3DF9" w:rsidTr="00CF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:rsidR="008D1EF1" w:rsidRPr="00CF3DF9" w:rsidRDefault="00EC4330" w:rsidP="008D1EF1">
            <w:pPr>
              <w:bidi/>
              <w:jc w:val="both"/>
              <w:rPr>
                <w:rFonts w:cs="B Nazanin"/>
                <w:sz w:val="20"/>
                <w:szCs w:val="18"/>
                <w:rtl/>
                <w:lang w:bidi="fa-IR"/>
              </w:rPr>
            </w:pPr>
            <w:r w:rsidRPr="00CF3DF9">
              <w:rPr>
                <w:rFonts w:cs="B Nazanin" w:hint="cs"/>
                <w:sz w:val="20"/>
                <w:szCs w:val="18"/>
                <w:rtl/>
                <w:lang w:bidi="fa-IR"/>
              </w:rPr>
              <w:t>حذف کردن کاراکتر های سمبل</w:t>
            </w:r>
          </w:p>
        </w:tc>
        <w:tc>
          <w:tcPr>
            <w:tcW w:w="6336" w:type="dxa"/>
          </w:tcPr>
          <w:p w:rsidR="008D1EF1" w:rsidRPr="00CF3DF9" w:rsidRDefault="008D1EF1" w:rsidP="008D1EF1">
            <w:pPr>
              <w:shd w:val="clear" w:color="auto" w:fill="FFFFFF"/>
              <w:spacing w:after="0"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/>
                <w:color w:val="000000"/>
                <w:sz w:val="20"/>
                <w:szCs w:val="18"/>
                <w:rtl/>
              </w:rPr>
            </w:pPr>
            <w:r w:rsidRPr="00797731">
              <w:rPr>
                <w:rFonts w:ascii="Consolas" w:eastAsia="Times New Roman" w:hAnsi="Consolas"/>
                <w:color w:val="795E26"/>
                <w:sz w:val="20"/>
                <w:szCs w:val="18"/>
              </w:rPr>
              <w:t>removeSpecialCharacter</w:t>
            </w:r>
            <w:r w:rsidRPr="00797731">
              <w:rPr>
                <w:rFonts w:ascii="Consolas" w:eastAsia="Times New Roman" w:hAnsi="Consolas"/>
                <w:color w:val="000000"/>
                <w:sz w:val="20"/>
                <w:szCs w:val="18"/>
              </w:rPr>
              <w:t>(</w:t>
            </w:r>
            <w:r w:rsidRPr="00797731">
              <w:rPr>
                <w:rFonts w:ascii="Consolas" w:eastAsia="Times New Roman" w:hAnsi="Consolas"/>
                <w:color w:val="001080"/>
                <w:sz w:val="20"/>
                <w:szCs w:val="18"/>
              </w:rPr>
              <w:t>stringToProcess</w:t>
            </w:r>
            <w:r w:rsidRPr="00797731">
              <w:rPr>
                <w:rFonts w:ascii="Consolas" w:eastAsia="Times New Roman" w:hAnsi="Consolas"/>
                <w:color w:val="000000"/>
                <w:sz w:val="20"/>
                <w:szCs w:val="18"/>
              </w:rPr>
              <w:t>)</w:t>
            </w:r>
          </w:p>
        </w:tc>
      </w:tr>
      <w:tr w:rsidR="008D1EF1" w:rsidRPr="00CF3DF9" w:rsidTr="00CF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:rsidR="008D1EF1" w:rsidRPr="00CF3DF9" w:rsidRDefault="000E018A" w:rsidP="008D1EF1">
            <w:pPr>
              <w:bidi/>
              <w:jc w:val="both"/>
              <w:rPr>
                <w:rFonts w:cs="B Nazanin"/>
                <w:sz w:val="20"/>
                <w:szCs w:val="18"/>
                <w:rtl/>
                <w:lang w:bidi="fa-IR"/>
              </w:rPr>
            </w:pPr>
            <w:r w:rsidRPr="00CF3DF9">
              <w:rPr>
                <w:rFonts w:cs="B Nazanin" w:hint="cs"/>
                <w:sz w:val="20"/>
                <w:szCs w:val="18"/>
                <w:rtl/>
                <w:lang w:bidi="fa-IR"/>
              </w:rPr>
              <w:t>حذف فاصله های پشت سر هم در رشته ورودی</w:t>
            </w:r>
          </w:p>
        </w:tc>
        <w:tc>
          <w:tcPr>
            <w:tcW w:w="6336" w:type="dxa"/>
          </w:tcPr>
          <w:p w:rsidR="008D1EF1" w:rsidRPr="00CF3DF9" w:rsidRDefault="008D1EF1" w:rsidP="008D1EF1">
            <w:pPr>
              <w:shd w:val="clear" w:color="auto" w:fill="FFFFFF"/>
              <w:spacing w:after="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/>
                <w:color w:val="000000"/>
                <w:sz w:val="20"/>
                <w:szCs w:val="18"/>
                <w:rtl/>
              </w:rPr>
            </w:pPr>
            <w:r w:rsidRPr="00797731">
              <w:rPr>
                <w:rFonts w:ascii="Consolas" w:eastAsia="Times New Roman" w:hAnsi="Consolas"/>
                <w:color w:val="795E26"/>
                <w:sz w:val="20"/>
                <w:szCs w:val="18"/>
              </w:rPr>
              <w:t>removeTrailingSpaces</w:t>
            </w:r>
            <w:r w:rsidRPr="00797731">
              <w:rPr>
                <w:rFonts w:ascii="Consolas" w:eastAsia="Times New Roman" w:hAnsi="Consolas"/>
                <w:color w:val="000000"/>
                <w:sz w:val="20"/>
                <w:szCs w:val="18"/>
              </w:rPr>
              <w:t>(</w:t>
            </w:r>
            <w:r w:rsidRPr="00797731">
              <w:rPr>
                <w:rFonts w:ascii="Consolas" w:eastAsia="Times New Roman" w:hAnsi="Consolas"/>
                <w:color w:val="001080"/>
                <w:sz w:val="20"/>
                <w:szCs w:val="18"/>
              </w:rPr>
              <w:t>stringToProcess</w:t>
            </w:r>
            <w:r w:rsidRPr="00797731">
              <w:rPr>
                <w:rFonts w:ascii="Consolas" w:eastAsia="Times New Roman" w:hAnsi="Consolas"/>
                <w:color w:val="000000"/>
                <w:sz w:val="20"/>
                <w:szCs w:val="18"/>
              </w:rPr>
              <w:t>)</w:t>
            </w:r>
          </w:p>
        </w:tc>
      </w:tr>
      <w:tr w:rsidR="008D1EF1" w:rsidRPr="00CF3DF9" w:rsidTr="00CF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:rsidR="008D1EF1" w:rsidRPr="00CF3DF9" w:rsidRDefault="00516188" w:rsidP="008D1EF1">
            <w:pPr>
              <w:bidi/>
              <w:jc w:val="both"/>
              <w:rPr>
                <w:rFonts w:cs="B Nazanin"/>
                <w:sz w:val="20"/>
                <w:szCs w:val="18"/>
                <w:rtl/>
                <w:lang w:bidi="fa-IR"/>
              </w:rPr>
            </w:pPr>
            <w:r w:rsidRPr="00CF3DF9">
              <w:rPr>
                <w:rFonts w:cs="B Nazanin" w:hint="cs"/>
                <w:sz w:val="20"/>
                <w:szCs w:val="18"/>
                <w:rtl/>
                <w:lang w:bidi="fa-IR"/>
              </w:rPr>
              <w:t>خواندن ورودی الگوریتم (</w:t>
            </w:r>
            <w:r w:rsidRPr="00CF3DF9">
              <w:rPr>
                <w:rFonts w:cs="B Nazanin"/>
                <w:sz w:val="20"/>
                <w:szCs w:val="18"/>
                <w:lang w:bidi="fa-IR"/>
              </w:rPr>
              <w:t>Corpus.txt</w:t>
            </w:r>
            <w:r w:rsidRPr="00CF3DF9">
              <w:rPr>
                <w:rFonts w:cs="B Nazanin" w:hint="cs"/>
                <w:sz w:val="20"/>
                <w:szCs w:val="18"/>
                <w:rtl/>
                <w:lang w:bidi="fa-IR"/>
              </w:rPr>
              <w:t>)</w:t>
            </w:r>
          </w:p>
        </w:tc>
        <w:tc>
          <w:tcPr>
            <w:tcW w:w="6336" w:type="dxa"/>
          </w:tcPr>
          <w:p w:rsidR="008D1EF1" w:rsidRPr="00CF3DF9" w:rsidRDefault="008D1EF1" w:rsidP="008D1EF1">
            <w:pPr>
              <w:shd w:val="clear" w:color="auto" w:fill="FFFFFF"/>
              <w:spacing w:after="0"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/>
                <w:color w:val="000000"/>
                <w:sz w:val="20"/>
                <w:szCs w:val="18"/>
                <w:rtl/>
              </w:rPr>
            </w:pPr>
            <w:r w:rsidRPr="00797731">
              <w:rPr>
                <w:rFonts w:ascii="Consolas" w:eastAsia="Times New Roman" w:hAnsi="Consolas"/>
                <w:color w:val="795E26"/>
                <w:sz w:val="20"/>
                <w:szCs w:val="18"/>
              </w:rPr>
              <w:t>getStringFromFile</w:t>
            </w:r>
            <w:r w:rsidRPr="00797731">
              <w:rPr>
                <w:rFonts w:ascii="Consolas" w:eastAsia="Times New Roman" w:hAnsi="Consolas"/>
                <w:color w:val="000000"/>
                <w:sz w:val="20"/>
                <w:szCs w:val="18"/>
              </w:rPr>
              <w:t>()</w:t>
            </w:r>
          </w:p>
        </w:tc>
      </w:tr>
      <w:tr w:rsidR="008D1EF1" w:rsidRPr="00CF3DF9" w:rsidTr="00CF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:rsidR="008D1EF1" w:rsidRPr="00CF3DF9" w:rsidRDefault="00FB75C1" w:rsidP="008D1EF1">
            <w:pPr>
              <w:bidi/>
              <w:jc w:val="both"/>
              <w:rPr>
                <w:rFonts w:cs="B Nazanin"/>
                <w:sz w:val="20"/>
                <w:szCs w:val="18"/>
                <w:rtl/>
                <w:lang w:bidi="fa-IR"/>
              </w:rPr>
            </w:pPr>
            <w:r w:rsidRPr="00CF3DF9">
              <w:rPr>
                <w:rFonts w:cs="B Nazanin" w:hint="cs"/>
                <w:sz w:val="20"/>
                <w:szCs w:val="18"/>
                <w:rtl/>
                <w:lang w:bidi="fa-IR"/>
              </w:rPr>
              <w:t>ایجاد لیست کلمات، محاسبه عداد آنها و طول رشته</w:t>
            </w:r>
          </w:p>
        </w:tc>
        <w:tc>
          <w:tcPr>
            <w:tcW w:w="6336" w:type="dxa"/>
          </w:tcPr>
          <w:p w:rsidR="008D1EF1" w:rsidRPr="00CF3DF9" w:rsidRDefault="008D1EF1" w:rsidP="008D1EF1">
            <w:pPr>
              <w:shd w:val="clear" w:color="auto" w:fill="FFFFFF"/>
              <w:spacing w:after="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/>
                <w:color w:val="000000"/>
                <w:sz w:val="20"/>
                <w:szCs w:val="18"/>
                <w:rtl/>
              </w:rPr>
            </w:pPr>
            <w:r w:rsidRPr="00797731">
              <w:rPr>
                <w:rFonts w:ascii="Consolas" w:eastAsia="Times New Roman" w:hAnsi="Consolas"/>
                <w:color w:val="795E26"/>
                <w:sz w:val="20"/>
                <w:szCs w:val="18"/>
              </w:rPr>
              <w:t>getEachWordFrequency</w:t>
            </w:r>
            <w:r w:rsidRPr="00797731">
              <w:rPr>
                <w:rFonts w:ascii="Consolas" w:eastAsia="Times New Roman" w:hAnsi="Consolas"/>
                <w:color w:val="000000"/>
                <w:sz w:val="20"/>
                <w:szCs w:val="18"/>
              </w:rPr>
              <w:t>(</w:t>
            </w:r>
            <w:r w:rsidRPr="00797731">
              <w:rPr>
                <w:rFonts w:ascii="Consolas" w:eastAsia="Times New Roman" w:hAnsi="Consolas"/>
                <w:color w:val="001080"/>
                <w:sz w:val="20"/>
                <w:szCs w:val="18"/>
              </w:rPr>
              <w:t>stringToProcess</w:t>
            </w:r>
            <w:r w:rsidRPr="00797731">
              <w:rPr>
                <w:rFonts w:ascii="Consolas" w:eastAsia="Times New Roman" w:hAnsi="Consolas"/>
                <w:color w:val="000000"/>
                <w:sz w:val="20"/>
                <w:szCs w:val="18"/>
              </w:rPr>
              <w:t>)</w:t>
            </w:r>
          </w:p>
        </w:tc>
      </w:tr>
      <w:tr w:rsidR="008D1EF1" w:rsidRPr="00CF3DF9" w:rsidTr="00CF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:rsidR="008D1EF1" w:rsidRPr="00CF3DF9" w:rsidRDefault="001F3944" w:rsidP="008D1EF1">
            <w:pPr>
              <w:bidi/>
              <w:jc w:val="both"/>
              <w:rPr>
                <w:rFonts w:cs="B Nazanin"/>
                <w:sz w:val="20"/>
                <w:szCs w:val="18"/>
                <w:lang w:bidi="fa-IR"/>
              </w:rPr>
            </w:pPr>
            <w:r w:rsidRPr="00CF3DF9">
              <w:rPr>
                <w:rFonts w:cs="B Nazanin" w:hint="cs"/>
                <w:sz w:val="20"/>
                <w:szCs w:val="18"/>
                <w:rtl/>
                <w:lang w:bidi="fa-IR"/>
              </w:rPr>
              <w:t xml:space="preserve">محاسبه تعداد دفعات تکرار </w:t>
            </w:r>
            <w:r w:rsidRPr="00CF3DF9">
              <w:rPr>
                <w:rFonts w:cs="B Nazanin"/>
                <w:sz w:val="20"/>
                <w:szCs w:val="18"/>
                <w:lang w:bidi="fa-IR"/>
              </w:rPr>
              <w:t>Bigram</w:t>
            </w:r>
          </w:p>
        </w:tc>
        <w:tc>
          <w:tcPr>
            <w:tcW w:w="6336" w:type="dxa"/>
          </w:tcPr>
          <w:p w:rsidR="008D1EF1" w:rsidRPr="00CF3DF9" w:rsidRDefault="008D1EF1" w:rsidP="008D1EF1">
            <w:pPr>
              <w:shd w:val="clear" w:color="auto" w:fill="FFFFFF"/>
              <w:spacing w:after="0"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/>
                <w:color w:val="000000"/>
                <w:sz w:val="20"/>
                <w:szCs w:val="18"/>
                <w:rtl/>
              </w:rPr>
            </w:pPr>
            <w:r w:rsidRPr="00797731">
              <w:rPr>
                <w:rFonts w:ascii="Consolas" w:eastAsia="Times New Roman" w:hAnsi="Consolas"/>
                <w:color w:val="795E26"/>
                <w:sz w:val="20"/>
                <w:szCs w:val="18"/>
              </w:rPr>
              <w:t>getGivenPreviousWordNewWordFrequency</w:t>
            </w:r>
            <w:r w:rsidRPr="00797731">
              <w:rPr>
                <w:rFonts w:ascii="Consolas" w:eastAsia="Times New Roman" w:hAnsi="Consolas"/>
                <w:color w:val="000000"/>
                <w:sz w:val="20"/>
                <w:szCs w:val="18"/>
              </w:rPr>
              <w:t>(</w:t>
            </w:r>
            <w:r w:rsidRPr="00797731">
              <w:rPr>
                <w:rFonts w:ascii="Consolas" w:eastAsia="Times New Roman" w:hAnsi="Consolas"/>
                <w:color w:val="001080"/>
                <w:sz w:val="20"/>
                <w:szCs w:val="18"/>
              </w:rPr>
              <w:t>stringToProcess</w:t>
            </w:r>
            <w:r w:rsidRPr="00797731">
              <w:rPr>
                <w:rFonts w:ascii="Consolas" w:eastAsia="Times New Roman" w:hAnsi="Consolas"/>
                <w:color w:val="000000"/>
                <w:sz w:val="20"/>
                <w:szCs w:val="18"/>
              </w:rPr>
              <w:t>)</w:t>
            </w:r>
          </w:p>
        </w:tc>
      </w:tr>
    </w:tbl>
    <w:p w:rsidR="00797731" w:rsidRDefault="00797731" w:rsidP="00797731">
      <w:pPr>
        <w:bidi/>
        <w:jc w:val="both"/>
        <w:rPr>
          <w:rFonts w:cs="B Nazanin"/>
          <w:rtl/>
          <w:lang w:bidi="fa-IR"/>
        </w:rPr>
      </w:pPr>
    </w:p>
    <w:p w:rsidR="00C14408" w:rsidRDefault="00C14408" w:rsidP="00C14408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آخر این بخش متد </w:t>
      </w:r>
      <w:r>
        <w:rPr>
          <w:rFonts w:cs="B Nazanin"/>
          <w:lang w:bidi="fa-IR"/>
        </w:rPr>
        <w:t>stringCleanUp()</w:t>
      </w:r>
      <w:r>
        <w:rPr>
          <w:rFonts w:cs="B Nazanin" w:hint="cs"/>
          <w:rtl/>
          <w:lang w:bidi="fa-IR"/>
        </w:rPr>
        <w:t xml:space="preserve"> را داریم که توابع بالا را در یک متد جمع آوری کرده است. یک رشته را به عنوان ورودی گرفته و در آخر رشته پردازش شده را به خروجی می برد (</w:t>
      </w:r>
      <w:r>
        <w:rPr>
          <w:rFonts w:cs="B Nazanin"/>
          <w:lang w:bidi="fa-IR"/>
        </w:rPr>
        <w:t>return</w:t>
      </w:r>
      <w:r>
        <w:rPr>
          <w:rFonts w:cs="B Nazanin" w:hint="cs"/>
          <w:rtl/>
          <w:lang w:bidi="fa-IR"/>
        </w:rPr>
        <w:t xml:space="preserve"> می کند)</w:t>
      </w:r>
    </w:p>
    <w:p w:rsidR="0067688D" w:rsidRDefault="00B3091B" w:rsidP="00B3091B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6122582C" wp14:editId="231CCD7C">
            <wp:extent cx="4895850" cy="1356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745" cy="136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F9" w:rsidRDefault="00CF3DF9" w:rsidP="0067688D">
      <w:pPr>
        <w:bidi/>
        <w:jc w:val="both"/>
        <w:rPr>
          <w:rFonts w:cs="B Nazanin"/>
          <w:b/>
          <w:bCs/>
          <w:sz w:val="24"/>
          <w:szCs w:val="22"/>
        </w:rPr>
      </w:pPr>
    </w:p>
    <w:p w:rsidR="0067688D" w:rsidRDefault="0067688D" w:rsidP="00CF3DF9">
      <w:pPr>
        <w:bidi/>
        <w:jc w:val="both"/>
        <w:rPr>
          <w:rFonts w:cs="B Nazanin"/>
          <w:b/>
          <w:bCs/>
          <w:sz w:val="24"/>
          <w:szCs w:val="22"/>
          <w:rtl/>
        </w:rPr>
      </w:pPr>
      <w:r w:rsidRPr="00797731">
        <w:rPr>
          <w:rFonts w:cs="B Nazanin" w:hint="cs"/>
          <w:b/>
          <w:bCs/>
          <w:sz w:val="24"/>
          <w:szCs w:val="22"/>
          <w:rtl/>
        </w:rPr>
        <w:lastRenderedPageBreak/>
        <w:t xml:space="preserve">مرحله </w:t>
      </w:r>
      <w:r>
        <w:rPr>
          <w:rFonts w:cs="B Nazanin" w:hint="cs"/>
          <w:b/>
          <w:bCs/>
          <w:sz w:val="24"/>
          <w:szCs w:val="22"/>
          <w:rtl/>
        </w:rPr>
        <w:t>دوم،</w:t>
      </w:r>
      <w:r w:rsidR="00E556C0">
        <w:rPr>
          <w:rFonts w:cs="B Nazanin" w:hint="cs"/>
          <w:b/>
          <w:bCs/>
          <w:sz w:val="24"/>
          <w:szCs w:val="22"/>
          <w:rtl/>
          <w:lang w:bidi="fa-IR"/>
        </w:rPr>
        <w:t xml:space="preserve"> پیاده سازی الگوریتم </w:t>
      </w:r>
      <w:r w:rsidR="00E556C0">
        <w:rPr>
          <w:rFonts w:cs="B Nazanin"/>
          <w:b/>
          <w:bCs/>
          <w:sz w:val="24"/>
          <w:szCs w:val="22"/>
          <w:lang w:bidi="fa-IR"/>
        </w:rPr>
        <w:t>Bi-Gram</w:t>
      </w:r>
      <w:r>
        <w:rPr>
          <w:rFonts w:cs="B Nazanin" w:hint="cs"/>
          <w:b/>
          <w:bCs/>
          <w:sz w:val="24"/>
          <w:szCs w:val="22"/>
          <w:rtl/>
        </w:rPr>
        <w:t xml:space="preserve"> </w:t>
      </w:r>
      <w:r w:rsidRPr="00797731">
        <w:rPr>
          <w:rFonts w:cs="B Nazanin" w:hint="cs"/>
          <w:b/>
          <w:bCs/>
          <w:sz w:val="24"/>
          <w:szCs w:val="22"/>
          <w:rtl/>
        </w:rPr>
        <w:t>:</w:t>
      </w:r>
    </w:p>
    <w:p w:rsidR="00E556C0" w:rsidRPr="00E556C0" w:rsidRDefault="00E556C0" w:rsidP="00E556C0">
      <w:pPr>
        <w:bidi/>
        <w:jc w:val="both"/>
        <w:rPr>
          <w:rFonts w:cs="B Nazanin"/>
          <w:rtl/>
          <w:lang w:bidi="fa-IR"/>
        </w:rPr>
      </w:pPr>
      <w:r w:rsidRPr="00E556C0">
        <w:rPr>
          <w:rFonts w:cs="B Nazanin" w:hint="cs"/>
          <w:rtl/>
          <w:lang w:bidi="fa-IR"/>
        </w:rPr>
        <w:t>شمای کلی اسکریپت به شکل زیر است:</w:t>
      </w:r>
    </w:p>
    <w:p w:rsidR="00E556C0" w:rsidRPr="00E556C0" w:rsidRDefault="00E556C0" w:rsidP="00E556C0">
      <w:pPr>
        <w:bidi/>
        <w:jc w:val="both"/>
        <w:rPr>
          <w:rFonts w:cs="B Nazanin"/>
          <w:rtl/>
          <w:lang w:bidi="fa-IR"/>
        </w:rPr>
      </w:pPr>
      <w:r w:rsidRPr="00E556C0">
        <w:rPr>
          <w:rFonts w:cs="B Nazanin"/>
          <w:noProof/>
        </w:rPr>
        <w:drawing>
          <wp:inline distT="0" distB="0" distL="0" distR="0" wp14:anchorId="2391F1D4" wp14:editId="241054E8">
            <wp:extent cx="5943600" cy="18808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C0" w:rsidRDefault="00E556C0" w:rsidP="00E556C0">
      <w:pPr>
        <w:bidi/>
        <w:jc w:val="both"/>
        <w:rPr>
          <w:rFonts w:cs="B Nazanin"/>
          <w:rtl/>
          <w:lang w:bidi="fa-IR"/>
        </w:rPr>
      </w:pPr>
      <w:r w:rsidRPr="00E556C0">
        <w:rPr>
          <w:rFonts w:cs="B Nazanin" w:hint="cs"/>
          <w:rtl/>
          <w:lang w:bidi="fa-IR"/>
        </w:rPr>
        <w:t xml:space="preserve">همانطور که قابل ملاحظه است به غیز از تابع </w:t>
      </w:r>
      <w:r w:rsidRPr="00E556C0">
        <w:rPr>
          <w:rFonts w:cs="B Nazanin"/>
          <w:lang w:bidi="fa-IR"/>
        </w:rPr>
        <w:t>main</w:t>
      </w:r>
      <w:r w:rsidRPr="00E556C0">
        <w:rPr>
          <w:rFonts w:cs="B Nazanin" w:hint="cs"/>
          <w:rtl/>
          <w:lang w:bidi="fa-IR"/>
        </w:rPr>
        <w:t xml:space="preserve">  سه تابع </w:t>
      </w:r>
      <w:r w:rsidRPr="00E556C0">
        <w:rPr>
          <w:rFonts w:cs="B Nazanin"/>
          <w:lang w:bidi="fa-IR"/>
        </w:rPr>
        <w:t>sentenceProbability</w:t>
      </w:r>
      <w:r w:rsidRPr="00E556C0">
        <w:rPr>
          <w:rFonts w:cs="B Nazanin" w:hint="cs"/>
          <w:rtl/>
          <w:lang w:bidi="fa-IR"/>
        </w:rPr>
        <w:t xml:space="preserve"> ، </w:t>
      </w:r>
      <w:r w:rsidRPr="00E556C0">
        <w:rPr>
          <w:rFonts w:cs="B Nazanin"/>
          <w:lang w:bidi="fa-IR"/>
        </w:rPr>
        <w:t>GeneralBiGram</w:t>
      </w:r>
      <w:r w:rsidRPr="00E556C0">
        <w:rPr>
          <w:rFonts w:cs="B Nazanin" w:hint="cs"/>
          <w:rtl/>
          <w:lang w:bidi="fa-IR"/>
        </w:rPr>
        <w:t xml:space="preserve"> و </w:t>
      </w:r>
      <w:r w:rsidRPr="00E556C0">
        <w:rPr>
          <w:rFonts w:cs="B Nazanin"/>
          <w:lang w:bidi="fa-IR"/>
        </w:rPr>
        <w:t>EnhancedBiGram</w:t>
      </w:r>
      <w:r w:rsidRPr="00E556C0">
        <w:rPr>
          <w:rFonts w:cs="B Nazanin" w:hint="cs"/>
          <w:rtl/>
          <w:lang w:bidi="fa-IR"/>
        </w:rPr>
        <w:t xml:space="preserve"> پیاده سازی شده است که کارکرد آنها به اختصار بررسی می شود:</w:t>
      </w:r>
    </w:p>
    <w:p w:rsidR="00E556C0" w:rsidRDefault="00E556C0" w:rsidP="00E556C0">
      <w:pPr>
        <w:bidi/>
        <w:jc w:val="both"/>
        <w:rPr>
          <w:rFonts w:cs="B Nazanin"/>
          <w:b/>
          <w:bCs/>
          <w:rtl/>
          <w:lang w:bidi="fa-IR"/>
        </w:rPr>
      </w:pPr>
      <w:r w:rsidRPr="00BA150B">
        <w:rPr>
          <w:rFonts w:cs="B Nazanin" w:hint="cs"/>
          <w:b/>
          <w:bCs/>
          <w:rtl/>
          <w:lang w:bidi="fa-IR"/>
        </w:rPr>
        <w:t xml:space="preserve">تابع </w:t>
      </w:r>
      <w:r w:rsidRPr="00BA150B">
        <w:rPr>
          <w:rFonts w:cs="B Nazanin"/>
          <w:b/>
          <w:bCs/>
          <w:lang w:bidi="fa-IR"/>
        </w:rPr>
        <w:t>sentenceProbability</w:t>
      </w:r>
      <w:r w:rsidR="00BA150B" w:rsidRPr="00BA150B">
        <w:rPr>
          <w:rFonts w:cs="B Nazanin" w:hint="cs"/>
          <w:b/>
          <w:bCs/>
          <w:rtl/>
          <w:lang w:bidi="fa-IR"/>
        </w:rPr>
        <w:t xml:space="preserve"> :</w:t>
      </w:r>
    </w:p>
    <w:p w:rsidR="00170E42" w:rsidRDefault="00BA150B" w:rsidP="00170E42">
      <w:pPr>
        <w:bidi/>
        <w:jc w:val="both"/>
        <w:rPr>
          <w:rFonts w:cs="B Nazanin" w:hint="cs"/>
          <w:rtl/>
          <w:lang w:bidi="fa-IR"/>
        </w:rPr>
      </w:pPr>
      <w:r w:rsidRPr="00790B8C">
        <w:rPr>
          <w:rFonts w:cs="B Nazanin" w:hint="cs"/>
          <w:rtl/>
          <w:lang w:bidi="fa-IR"/>
        </w:rPr>
        <w:t xml:space="preserve">این تابع </w:t>
      </w:r>
      <w:r w:rsidR="00790B8C" w:rsidRPr="00790B8C">
        <w:rPr>
          <w:rFonts w:cs="B Nazanin" w:hint="cs"/>
          <w:rtl/>
          <w:lang w:bidi="fa-IR"/>
        </w:rPr>
        <w:t>وظیفه جایگذاری احتمال</w:t>
      </w:r>
      <w:r w:rsidR="00790B8C">
        <w:rPr>
          <w:rFonts w:cs="B Nazanin" w:hint="cs"/>
          <w:rtl/>
          <w:lang w:bidi="fa-IR"/>
        </w:rPr>
        <w:t xml:space="preserve"> هر کلمه در ماتریس </w:t>
      </w:r>
      <w:r w:rsidR="00790B8C">
        <w:rPr>
          <w:rFonts w:cs="B Nazanin"/>
          <w:lang w:bidi="fa-IR"/>
        </w:rPr>
        <w:t>Bi-Gram</w:t>
      </w:r>
      <w:r w:rsidR="00170E42">
        <w:rPr>
          <w:rFonts w:cs="B Nazanin" w:hint="cs"/>
          <w:rtl/>
          <w:lang w:bidi="fa-IR"/>
        </w:rPr>
        <w:t xml:space="preserve"> را بر عهده دارد که به ازای هر توکن در جمله این کار را انجام می دهد.</w:t>
      </w:r>
    </w:p>
    <w:p w:rsidR="00BA150B" w:rsidRPr="001D3669" w:rsidRDefault="00170E42" w:rsidP="00170E42">
      <w:pPr>
        <w:bidi/>
        <w:jc w:val="both"/>
        <w:rPr>
          <w:rFonts w:cs="B Nazanin" w:hint="cs"/>
          <w:b/>
          <w:bCs/>
          <w:rtl/>
          <w:lang w:bidi="fa-IR"/>
        </w:rPr>
      </w:pPr>
      <w:r w:rsidRPr="001D3669">
        <w:rPr>
          <w:rFonts w:cs="B Nazanin" w:hint="cs"/>
          <w:b/>
          <w:bCs/>
          <w:rtl/>
          <w:lang w:bidi="fa-IR"/>
        </w:rPr>
        <w:t xml:space="preserve">تابع </w:t>
      </w:r>
      <w:r w:rsidR="00790B8C" w:rsidRPr="001D3669">
        <w:rPr>
          <w:rFonts w:cs="B Nazanin" w:hint="cs"/>
          <w:b/>
          <w:bCs/>
          <w:rtl/>
          <w:lang w:bidi="fa-IR"/>
        </w:rPr>
        <w:t xml:space="preserve"> </w:t>
      </w:r>
      <w:r w:rsidRPr="001D3669">
        <w:rPr>
          <w:rFonts w:cs="B Nazanin"/>
          <w:b/>
          <w:bCs/>
          <w:lang w:bidi="fa-IR"/>
        </w:rPr>
        <w:t>GeneralBiGram</w:t>
      </w:r>
      <w:r w:rsidRPr="001D3669">
        <w:rPr>
          <w:rFonts w:cs="B Nazanin" w:hint="cs"/>
          <w:b/>
          <w:bCs/>
          <w:rtl/>
          <w:lang w:bidi="fa-IR"/>
        </w:rPr>
        <w:t xml:space="preserve"> :</w:t>
      </w:r>
    </w:p>
    <w:p w:rsidR="00170E42" w:rsidRDefault="00170E42" w:rsidP="00170E42">
      <w:p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ای</w:t>
      </w:r>
      <w:r w:rsidR="00C840A2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 xml:space="preserve"> تابع پیاده سازی محاسبه ی ماتریس احتمالات </w:t>
      </w:r>
      <w:r>
        <w:rPr>
          <w:rFonts w:cs="B Nazanin"/>
          <w:lang w:bidi="fa-IR"/>
        </w:rPr>
        <w:t>Bi-Gram</w:t>
      </w:r>
      <w:r>
        <w:rPr>
          <w:rFonts w:cs="B Nazanin" w:hint="cs"/>
          <w:rtl/>
          <w:lang w:bidi="fa-IR"/>
        </w:rPr>
        <w:t xml:space="preserve"> را به روش اولیه تدریس شده توسط استاد می باشد. بطوریکه احتمالات تکرار نشدن را صفر در نظر می گیریم. </w:t>
      </w:r>
    </w:p>
    <w:p w:rsidR="00170E42" w:rsidRPr="001D3669" w:rsidRDefault="00170E42" w:rsidP="00170E42">
      <w:pPr>
        <w:bidi/>
        <w:jc w:val="both"/>
        <w:rPr>
          <w:rFonts w:cs="B Nazanin" w:hint="cs"/>
          <w:b/>
          <w:bCs/>
          <w:rtl/>
          <w:lang w:bidi="fa-IR"/>
        </w:rPr>
      </w:pPr>
      <w:r w:rsidRPr="001D3669">
        <w:rPr>
          <w:rFonts w:cs="B Nazanin" w:hint="cs"/>
          <w:b/>
          <w:bCs/>
          <w:rtl/>
          <w:lang w:bidi="fa-IR"/>
        </w:rPr>
        <w:t xml:space="preserve">تابع </w:t>
      </w:r>
      <w:r w:rsidRPr="001D3669">
        <w:rPr>
          <w:rFonts w:cs="B Nazanin"/>
          <w:b/>
          <w:bCs/>
          <w:lang w:bidi="fa-IR"/>
        </w:rPr>
        <w:t>EnhancedBiGram</w:t>
      </w:r>
      <w:r w:rsidR="00C840A2" w:rsidRPr="001D3669">
        <w:rPr>
          <w:rFonts w:cs="B Nazanin" w:hint="cs"/>
          <w:b/>
          <w:bCs/>
          <w:rtl/>
          <w:lang w:bidi="fa-IR"/>
        </w:rPr>
        <w:t xml:space="preserve"> :</w:t>
      </w:r>
    </w:p>
    <w:p w:rsidR="0067688D" w:rsidRDefault="00C840A2" w:rsidP="00C840A2">
      <w:p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این تابع وظیفه محاسبه ماتریس احتمالات </w:t>
      </w:r>
      <w:r>
        <w:rPr>
          <w:rFonts w:cs="B Nazanin"/>
          <w:lang w:bidi="fa-IR"/>
        </w:rPr>
        <w:t>Bi-Gram</w:t>
      </w:r>
      <w:r>
        <w:rPr>
          <w:rFonts w:cs="B Nazanin" w:hint="cs"/>
          <w:rtl/>
          <w:lang w:bidi="fa-IR"/>
        </w:rPr>
        <w:t xml:space="preserve"> را برعهده دارد. کلیات این روش مشابه روش معمول </w:t>
      </w:r>
      <w:r w:rsidRPr="00E556C0">
        <w:rPr>
          <w:rFonts w:cs="B Nazanin"/>
          <w:lang w:bidi="fa-IR"/>
        </w:rPr>
        <w:t>GeneralBiGram</w:t>
      </w:r>
      <w:r>
        <w:rPr>
          <w:rFonts w:cs="B Nazanin" w:hint="cs"/>
          <w:rtl/>
          <w:lang w:bidi="fa-IR"/>
        </w:rPr>
        <w:t xml:space="preserve"> می باشد. اما با این تفاوت که به مقادیر جدول احتمالات</w:t>
      </w:r>
      <w:r w:rsidR="001D3669">
        <w:rPr>
          <w:rFonts w:cs="B Nazanin" w:hint="cs"/>
          <w:rtl/>
          <w:lang w:bidi="fa-IR"/>
        </w:rPr>
        <w:t xml:space="preserve"> مقدار ثابتی اضافه میشود.</w:t>
      </w:r>
    </w:p>
    <w:p w:rsidR="00927AE2" w:rsidRPr="00797731" w:rsidRDefault="00927AE2" w:rsidP="00927AE2">
      <w:pPr>
        <w:bidi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به علت ذیق وقت  قابلیت حدس کلمات بعدی و قابلیت ذخیره در فایل متنی پیاده سازی </w:t>
      </w:r>
      <w:r w:rsidR="008109B2">
        <w:rPr>
          <w:rFonts w:cs="B Nazanin" w:hint="cs"/>
          <w:rtl/>
          <w:lang w:bidi="fa-IR"/>
        </w:rPr>
        <w:t>پیاده سازی نگردید. امید است تا زمان تحویل پروژه حضوری این قابلیت ها به پروژه اضافه گردد.</w:t>
      </w:r>
      <w:bookmarkStart w:id="0" w:name="_GoBack"/>
      <w:bookmarkEnd w:id="0"/>
    </w:p>
    <w:sectPr w:rsidR="00927AE2" w:rsidRPr="00797731">
      <w:footerReference w:type="even" r:id="rId13"/>
      <w:footerReference w:type="default" r:id="rId14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234" w:rsidRDefault="009A6234">
      <w:pPr>
        <w:spacing w:after="0" w:line="240" w:lineRule="auto"/>
      </w:pPr>
      <w:r>
        <w:separator/>
      </w:r>
    </w:p>
  </w:endnote>
  <w:endnote w:type="continuationSeparator" w:id="0">
    <w:p w:rsidR="009A6234" w:rsidRDefault="009A6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Isla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1" w:fontKey="{DC5F56EC-E97A-49F5-A582-BB69908F2EC6}"/>
    <w:embedBold r:id="rId2" w:fontKey="{9FB45A11-8066-4FD3-867B-5FC15080C8C5}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3" w:fontKey="{7039B1A8-35BE-4517-9167-A3771C924FFA}"/>
    <w:embedBold r:id="rId4" w:fontKey="{C8F6F87E-23F8-4CA5-857A-F53B9DBC669E}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11A" w:rsidRDefault="00773A2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F111A" w:rsidRPr="008F6A86" w:rsidRDefault="009A6234">
                          <w:pPr>
                            <w:pStyle w:val="NoSpacing"/>
                            <w:rPr>
                              <w:rFonts w:asciiTheme="majorHAnsi" w:eastAsiaTheme="majorEastAsia" w:hAnsiTheme="majorHAnsi" w:cs="B Nazanin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25699">
                                <w:rPr>
                                  <w:rFonts w:asciiTheme="majorHAnsi" w:eastAsiaTheme="majorEastAsia" w:hAnsiTheme="majorHAnsi" w:cs="B Nazanin"/>
                                  <w:sz w:val="20"/>
                                  <w:rtl/>
                                </w:rPr>
                                <w:t>گزارش پروژه چهارم درس مبانی پردازش زبان گفتار</w:t>
                              </w:r>
                            </w:sdtContent>
                          </w:sdt>
                          <w:r w:rsidR="00773A2E" w:rsidRPr="008F6A86">
                            <w:rPr>
                              <w:rFonts w:asciiTheme="majorHAnsi" w:eastAsiaTheme="majorEastAsia" w:hAnsiTheme="majorHAnsi" w:cs="B Nazanin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C1629">
                                <w:rPr>
                                  <w:rFonts w:asciiTheme="majorHAnsi" w:eastAsiaTheme="majorEastAsia" w:hAnsiTheme="majorHAnsi" w:cs="B Nazanin"/>
                                  <w:sz w:val="20"/>
                                  <w:rtl/>
                                </w:rPr>
                                <w:t>علی فاضلی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30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EF111A" w:rsidRPr="008F6A86" w:rsidRDefault="001E2A42">
                    <w:pPr>
                      <w:pStyle w:val="NoSpacing"/>
                      <w:rPr>
                        <w:rFonts w:asciiTheme="majorHAnsi" w:eastAsiaTheme="majorEastAsia" w:hAnsiTheme="majorHAnsi" w:cs="B Nazanin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="B Nazanin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25699">
                          <w:rPr>
                            <w:rFonts w:asciiTheme="majorHAnsi" w:eastAsiaTheme="majorEastAsia" w:hAnsiTheme="majorHAnsi" w:cs="B Nazanin"/>
                            <w:sz w:val="20"/>
                            <w:rtl/>
                          </w:rPr>
                          <w:t>گزارش پروژه چهارم درس مبانی پردازش زبان گفتار</w:t>
                        </w:r>
                      </w:sdtContent>
                    </w:sdt>
                    <w:r w:rsidR="00773A2E" w:rsidRPr="008F6A86">
                      <w:rPr>
                        <w:rFonts w:asciiTheme="majorHAnsi" w:eastAsiaTheme="majorEastAsia" w:hAnsiTheme="majorHAnsi" w:cs="B Nazanin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="B Nazanin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C1629">
                          <w:rPr>
                            <w:rFonts w:asciiTheme="majorHAnsi" w:eastAsiaTheme="majorEastAsia" w:hAnsiTheme="majorHAnsi" w:cs="B Nazanin"/>
                            <w:sz w:val="20"/>
                            <w:rtl/>
                          </w:rPr>
                          <w:t>علی فاضلی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252C860" id="AutoShap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F111A" w:rsidRDefault="00773A2E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8109B2" w:rsidRPr="008109B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31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EF111A" w:rsidRDefault="00773A2E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8109B2" w:rsidRPr="008109B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11A" w:rsidRDefault="00773A2E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F111A" w:rsidRPr="008F6A86" w:rsidRDefault="009A6234">
                          <w:pPr>
                            <w:pStyle w:val="NoSpacing"/>
                            <w:rPr>
                              <w:rFonts w:asciiTheme="majorHAnsi" w:eastAsiaTheme="majorEastAsia" w:hAnsiTheme="majorHAnsi" w:cs="B Nazanin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25699">
                                <w:rPr>
                                  <w:rFonts w:asciiTheme="majorHAnsi" w:eastAsiaTheme="majorEastAsia" w:hAnsiTheme="majorHAnsi" w:cs="B Nazanin"/>
                                  <w:sz w:val="20"/>
                                  <w:rtl/>
                                </w:rPr>
                                <w:t>گزارش پروژه چهارم درس مبانی پردازش زبان گفتار</w:t>
                              </w:r>
                            </w:sdtContent>
                          </w:sdt>
                          <w:r w:rsidR="00773A2E" w:rsidRPr="008F6A86">
                            <w:rPr>
                              <w:rFonts w:asciiTheme="majorHAnsi" w:eastAsiaTheme="majorEastAsia" w:hAnsiTheme="majorHAnsi" w:cs="B Nazanin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C1629">
                                <w:rPr>
                                  <w:rFonts w:asciiTheme="majorHAnsi" w:eastAsiaTheme="majorEastAsia" w:hAnsiTheme="majorHAnsi" w:cs="B Nazanin"/>
                                  <w:sz w:val="20"/>
                                  <w:rtl/>
                                </w:rPr>
                                <w:t>علی فاضلی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2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EF111A" w:rsidRPr="008F6A86" w:rsidRDefault="001E2A42">
                    <w:pPr>
                      <w:pStyle w:val="NoSpacing"/>
                      <w:rPr>
                        <w:rFonts w:asciiTheme="majorHAnsi" w:eastAsiaTheme="majorEastAsia" w:hAnsiTheme="majorHAnsi" w:cs="B Nazanin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="B Nazanin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25699">
                          <w:rPr>
                            <w:rFonts w:asciiTheme="majorHAnsi" w:eastAsiaTheme="majorEastAsia" w:hAnsiTheme="majorHAnsi" w:cs="B Nazanin"/>
                            <w:sz w:val="20"/>
                            <w:rtl/>
                          </w:rPr>
                          <w:t xml:space="preserve">گزارش </w:t>
                        </w:r>
                        <w:r w:rsidR="00A25699">
                          <w:rPr>
                            <w:rFonts w:asciiTheme="majorHAnsi" w:eastAsiaTheme="majorEastAsia" w:hAnsiTheme="majorHAnsi" w:cs="B Nazanin"/>
                            <w:sz w:val="20"/>
                            <w:rtl/>
                          </w:rPr>
                          <w:t>پروژه چهارم درس مبانی پردازش زبان گفتار</w:t>
                        </w:r>
                      </w:sdtContent>
                    </w:sdt>
                    <w:r w:rsidR="00773A2E" w:rsidRPr="008F6A86">
                      <w:rPr>
                        <w:rFonts w:asciiTheme="majorHAnsi" w:eastAsiaTheme="majorEastAsia" w:hAnsiTheme="majorHAnsi" w:cs="B Nazanin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="B Nazanin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C1629">
                          <w:rPr>
                            <w:rFonts w:asciiTheme="majorHAnsi" w:eastAsiaTheme="majorEastAsia" w:hAnsiTheme="majorHAnsi" w:cs="B Nazanin"/>
                            <w:sz w:val="20"/>
                            <w:rtl/>
                          </w:rPr>
                          <w:t>علی فاضلی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0AA4DCA" id="AutoShap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F111A" w:rsidRDefault="00773A2E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1D3669" w:rsidRPr="001D3669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3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EF111A" w:rsidRDefault="00773A2E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1D3669" w:rsidRPr="001D3669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F111A" w:rsidRDefault="00EF111A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234" w:rsidRDefault="009A6234">
      <w:pPr>
        <w:spacing w:after="0" w:line="240" w:lineRule="auto"/>
      </w:pPr>
      <w:r>
        <w:separator/>
      </w:r>
    </w:p>
  </w:footnote>
  <w:footnote w:type="continuationSeparator" w:id="0">
    <w:p w:rsidR="009A6234" w:rsidRDefault="009A6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DB14BDA"/>
    <w:multiLevelType w:val="hybridMultilevel"/>
    <w:tmpl w:val="458C9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53132"/>
    <w:multiLevelType w:val="hybridMultilevel"/>
    <w:tmpl w:val="F046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embedTrueTypeFonts/>
  <w:saveSubsetFonts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73"/>
    <w:rsid w:val="00014D84"/>
    <w:rsid w:val="00016048"/>
    <w:rsid w:val="00016474"/>
    <w:rsid w:val="000348E3"/>
    <w:rsid w:val="000536AF"/>
    <w:rsid w:val="00056E37"/>
    <w:rsid w:val="000A6DE6"/>
    <w:rsid w:val="000C7A6C"/>
    <w:rsid w:val="000E018A"/>
    <w:rsid w:val="001034A7"/>
    <w:rsid w:val="00170E42"/>
    <w:rsid w:val="00196679"/>
    <w:rsid w:val="00196878"/>
    <w:rsid w:val="00196E09"/>
    <w:rsid w:val="001D3669"/>
    <w:rsid w:val="001D5B6C"/>
    <w:rsid w:val="001E2A42"/>
    <w:rsid w:val="001F3944"/>
    <w:rsid w:val="001F7902"/>
    <w:rsid w:val="00202D75"/>
    <w:rsid w:val="002218C8"/>
    <w:rsid w:val="0023181F"/>
    <w:rsid w:val="00232485"/>
    <w:rsid w:val="002D79A7"/>
    <w:rsid w:val="002F6C77"/>
    <w:rsid w:val="00312F4F"/>
    <w:rsid w:val="00326375"/>
    <w:rsid w:val="003267D4"/>
    <w:rsid w:val="00333415"/>
    <w:rsid w:val="0035488A"/>
    <w:rsid w:val="0035530B"/>
    <w:rsid w:val="00370DBD"/>
    <w:rsid w:val="0039282E"/>
    <w:rsid w:val="003A7B39"/>
    <w:rsid w:val="003B2A56"/>
    <w:rsid w:val="003E127F"/>
    <w:rsid w:val="003E1473"/>
    <w:rsid w:val="003E2F27"/>
    <w:rsid w:val="004159B9"/>
    <w:rsid w:val="004222EC"/>
    <w:rsid w:val="004307FB"/>
    <w:rsid w:val="0046695B"/>
    <w:rsid w:val="00467818"/>
    <w:rsid w:val="0047034A"/>
    <w:rsid w:val="0047584F"/>
    <w:rsid w:val="00482966"/>
    <w:rsid w:val="0048530D"/>
    <w:rsid w:val="00492964"/>
    <w:rsid w:val="004A149F"/>
    <w:rsid w:val="004A2209"/>
    <w:rsid w:val="004B064B"/>
    <w:rsid w:val="004D4CAE"/>
    <w:rsid w:val="00511B2B"/>
    <w:rsid w:val="00512BEA"/>
    <w:rsid w:val="00516188"/>
    <w:rsid w:val="00543793"/>
    <w:rsid w:val="005821D6"/>
    <w:rsid w:val="005B6A70"/>
    <w:rsid w:val="00614BD2"/>
    <w:rsid w:val="00651CF9"/>
    <w:rsid w:val="006543B7"/>
    <w:rsid w:val="006716AE"/>
    <w:rsid w:val="006763D0"/>
    <w:rsid w:val="0067688D"/>
    <w:rsid w:val="006B03F9"/>
    <w:rsid w:val="006D7304"/>
    <w:rsid w:val="00706B4C"/>
    <w:rsid w:val="00706D33"/>
    <w:rsid w:val="00710132"/>
    <w:rsid w:val="00714E5E"/>
    <w:rsid w:val="007279D0"/>
    <w:rsid w:val="00755D60"/>
    <w:rsid w:val="00773A2E"/>
    <w:rsid w:val="0078219F"/>
    <w:rsid w:val="007870F3"/>
    <w:rsid w:val="00790B8C"/>
    <w:rsid w:val="0079764C"/>
    <w:rsid w:val="00797731"/>
    <w:rsid w:val="007A4BA3"/>
    <w:rsid w:val="007A5373"/>
    <w:rsid w:val="007A5524"/>
    <w:rsid w:val="007C70DC"/>
    <w:rsid w:val="007D1E6A"/>
    <w:rsid w:val="008109B2"/>
    <w:rsid w:val="008159B1"/>
    <w:rsid w:val="0083379D"/>
    <w:rsid w:val="0084508A"/>
    <w:rsid w:val="00853E0F"/>
    <w:rsid w:val="00863313"/>
    <w:rsid w:val="008718B9"/>
    <w:rsid w:val="00877249"/>
    <w:rsid w:val="008830E1"/>
    <w:rsid w:val="008A0606"/>
    <w:rsid w:val="008A0D80"/>
    <w:rsid w:val="008C40C6"/>
    <w:rsid w:val="008D1EF1"/>
    <w:rsid w:val="008D25C0"/>
    <w:rsid w:val="008F19CC"/>
    <w:rsid w:val="008F6A86"/>
    <w:rsid w:val="00900DA5"/>
    <w:rsid w:val="00901BE5"/>
    <w:rsid w:val="00927AE2"/>
    <w:rsid w:val="00930D09"/>
    <w:rsid w:val="00935BE7"/>
    <w:rsid w:val="00935CE2"/>
    <w:rsid w:val="00945F84"/>
    <w:rsid w:val="00961833"/>
    <w:rsid w:val="009778A3"/>
    <w:rsid w:val="00993F90"/>
    <w:rsid w:val="00994B92"/>
    <w:rsid w:val="009A6234"/>
    <w:rsid w:val="009C1A01"/>
    <w:rsid w:val="009C1E18"/>
    <w:rsid w:val="00A25699"/>
    <w:rsid w:val="00A341E3"/>
    <w:rsid w:val="00A360D0"/>
    <w:rsid w:val="00AA4513"/>
    <w:rsid w:val="00AB69F1"/>
    <w:rsid w:val="00AE38FA"/>
    <w:rsid w:val="00AF452B"/>
    <w:rsid w:val="00B00A29"/>
    <w:rsid w:val="00B2051C"/>
    <w:rsid w:val="00B3091B"/>
    <w:rsid w:val="00B311B8"/>
    <w:rsid w:val="00B543BC"/>
    <w:rsid w:val="00B56208"/>
    <w:rsid w:val="00B647C1"/>
    <w:rsid w:val="00B76394"/>
    <w:rsid w:val="00B779CE"/>
    <w:rsid w:val="00B902A7"/>
    <w:rsid w:val="00BA150B"/>
    <w:rsid w:val="00BA7EEF"/>
    <w:rsid w:val="00BB42B1"/>
    <w:rsid w:val="00BE28B0"/>
    <w:rsid w:val="00BE3E81"/>
    <w:rsid w:val="00C13E76"/>
    <w:rsid w:val="00C14408"/>
    <w:rsid w:val="00C23CFE"/>
    <w:rsid w:val="00C30019"/>
    <w:rsid w:val="00C40E10"/>
    <w:rsid w:val="00C4120D"/>
    <w:rsid w:val="00C51A40"/>
    <w:rsid w:val="00C82DDA"/>
    <w:rsid w:val="00C840A2"/>
    <w:rsid w:val="00CA676B"/>
    <w:rsid w:val="00CB392A"/>
    <w:rsid w:val="00CC1629"/>
    <w:rsid w:val="00CC71C8"/>
    <w:rsid w:val="00CD08FB"/>
    <w:rsid w:val="00CF3DF9"/>
    <w:rsid w:val="00D01A6B"/>
    <w:rsid w:val="00D07BE1"/>
    <w:rsid w:val="00D14340"/>
    <w:rsid w:val="00D3149D"/>
    <w:rsid w:val="00D70112"/>
    <w:rsid w:val="00D72A5A"/>
    <w:rsid w:val="00D82DCB"/>
    <w:rsid w:val="00DA1D45"/>
    <w:rsid w:val="00DB1C6D"/>
    <w:rsid w:val="00DC2B3E"/>
    <w:rsid w:val="00DD3A82"/>
    <w:rsid w:val="00E055CC"/>
    <w:rsid w:val="00E12235"/>
    <w:rsid w:val="00E16823"/>
    <w:rsid w:val="00E263B8"/>
    <w:rsid w:val="00E502EC"/>
    <w:rsid w:val="00E50805"/>
    <w:rsid w:val="00E556C0"/>
    <w:rsid w:val="00E606A3"/>
    <w:rsid w:val="00E65D9B"/>
    <w:rsid w:val="00E802E5"/>
    <w:rsid w:val="00E82194"/>
    <w:rsid w:val="00E86E7F"/>
    <w:rsid w:val="00EC1390"/>
    <w:rsid w:val="00EC4330"/>
    <w:rsid w:val="00ED7D68"/>
    <w:rsid w:val="00EF111A"/>
    <w:rsid w:val="00F00608"/>
    <w:rsid w:val="00F06566"/>
    <w:rsid w:val="00F07A70"/>
    <w:rsid w:val="00F3053A"/>
    <w:rsid w:val="00F34DF7"/>
    <w:rsid w:val="00F44EEA"/>
    <w:rsid w:val="00F504C4"/>
    <w:rsid w:val="00FA783B"/>
    <w:rsid w:val="00FB3905"/>
    <w:rsid w:val="00FB5D95"/>
    <w:rsid w:val="00FB75C1"/>
    <w:rsid w:val="00FC422B"/>
    <w:rsid w:val="00FC7D7A"/>
    <w:rsid w:val="00FD6344"/>
    <w:rsid w:val="00FF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A642A"/>
  <w15:docId w15:val="{D32D72B3-FC0E-4E6A-9884-9BC32D7A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stParagraph">
    <w:name w:val="List Paragraph"/>
    <w:basedOn w:val="Normal"/>
    <w:uiPriority w:val="34"/>
    <w:rsid w:val="007A5373"/>
    <w:pPr>
      <w:spacing w:line="259" w:lineRule="auto"/>
      <w:ind w:left="720"/>
      <w:contextualSpacing/>
      <w:jc w:val="right"/>
    </w:pPr>
    <w:rPr>
      <w:rFonts w:ascii="B Nazanin" w:hAnsi="B Nazanin" w:cstheme="minorBidi"/>
      <w:color w:val="auto"/>
      <w:sz w:val="24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344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BE28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E8219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CF3DF9"/>
    <w:pPr>
      <w:spacing w:after="0" w:line="240" w:lineRule="auto"/>
    </w:pPr>
    <w:tblPr>
      <w:tblStyleRowBandSize w:val="1"/>
      <w:tblStyleColBandSize w:val="1"/>
      <w:tblBorders>
        <w:top w:val="single" w:sz="4" w:space="0" w:color="E99C92" w:themeColor="accent2" w:themeTint="66"/>
        <w:left w:val="single" w:sz="4" w:space="0" w:color="E99C92" w:themeColor="accent2" w:themeTint="66"/>
        <w:bottom w:val="single" w:sz="4" w:space="0" w:color="E99C92" w:themeColor="accent2" w:themeTint="66"/>
        <w:right w:val="single" w:sz="4" w:space="0" w:color="E99C92" w:themeColor="accent2" w:themeTint="66"/>
        <w:insideH w:val="single" w:sz="4" w:space="0" w:color="E99C92" w:themeColor="accent2" w:themeTint="66"/>
        <w:insideV w:val="single" w:sz="4" w:space="0" w:color="E99C9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CF3DF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9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550%20VX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0B005645774BF7A9492283275BD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667A8-624D-410C-AD28-A091B7882DA2}"/>
      </w:docPartPr>
      <w:docPartBody>
        <w:p w:rsidR="00F0501F" w:rsidRDefault="00EA5718">
          <w:pPr>
            <w:pStyle w:val="BD0B005645774BF7A9492283275BD459"/>
          </w:pPr>
          <w:r>
            <w:t>[Type the document title]</w:t>
          </w:r>
        </w:p>
      </w:docPartBody>
    </w:docPart>
    <w:docPart>
      <w:docPartPr>
        <w:name w:val="D9214EDB32064A619CC1A2EBB3104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F0E84-FFF9-40C0-AF91-E99CA702DB27}"/>
      </w:docPartPr>
      <w:docPartBody>
        <w:p w:rsidR="00F0501F" w:rsidRDefault="00EA5718">
          <w:pPr>
            <w:pStyle w:val="D9214EDB32064A619CC1A2EBB310451F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Isla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C0"/>
    <w:rsid w:val="00026E54"/>
    <w:rsid w:val="001C6EB8"/>
    <w:rsid w:val="002227CF"/>
    <w:rsid w:val="0038404A"/>
    <w:rsid w:val="003875C3"/>
    <w:rsid w:val="004E1593"/>
    <w:rsid w:val="00503884"/>
    <w:rsid w:val="00661382"/>
    <w:rsid w:val="006C1A95"/>
    <w:rsid w:val="00A83C91"/>
    <w:rsid w:val="00BF1A8C"/>
    <w:rsid w:val="00CB4855"/>
    <w:rsid w:val="00D978C0"/>
    <w:rsid w:val="00EA5718"/>
    <w:rsid w:val="00F0501F"/>
    <w:rsid w:val="00F81350"/>
    <w:rsid w:val="00FA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B005645774BF7A9492283275BD459">
    <w:name w:val="BD0B005645774BF7A9492283275BD459"/>
  </w:style>
  <w:style w:type="paragraph" w:customStyle="1" w:styleId="D9214EDB32064A619CC1A2EBB310451F">
    <w:name w:val="D9214EDB32064A619CC1A2EBB310451F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E9F01790A547B2AA511BA4ACFF2781">
    <w:name w:val="D7E9F01790A547B2AA511BA4ACFF2781"/>
  </w:style>
  <w:style w:type="paragraph" w:customStyle="1" w:styleId="32EF6C03670D4D8EAC6ECF0A889D5CC2">
    <w:name w:val="32EF6C03670D4D8EAC6ECF0A889D5CC2"/>
  </w:style>
  <w:style w:type="paragraph" w:customStyle="1" w:styleId="3C93C8276A73410D95BFF71B10740E23">
    <w:name w:val="3C93C8276A73410D95BFF71B10740E23"/>
    <w:rsid w:val="00D978C0"/>
  </w:style>
  <w:style w:type="paragraph" w:customStyle="1" w:styleId="DF2057D2CF2345A6A5AEB17F4F3FCF14">
    <w:name w:val="DF2057D2CF2345A6A5AEB17F4F3FCF14"/>
    <w:rsid w:val="00D978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علی فاضلی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80ECFA-C22C-444C-AD6A-83784B552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theme).dotx</Template>
  <TotalTime>3126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پروژه چهارم درس مبانی پردازش زبان گفتار</vt:lpstr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پروژه چهارم درس مبانی پردازش زبان گفتار</dc:title>
  <dc:subject>علی فاضلی</dc:subject>
  <dc:creator>Ali Fazeli</dc:creator>
  <cp:keywords/>
  <dc:description/>
  <cp:lastModifiedBy>ali fazeli</cp:lastModifiedBy>
  <cp:revision>64</cp:revision>
  <dcterms:created xsi:type="dcterms:W3CDTF">2017-02-20T10:44:00Z</dcterms:created>
  <dcterms:modified xsi:type="dcterms:W3CDTF">2017-05-19T19:18:00Z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