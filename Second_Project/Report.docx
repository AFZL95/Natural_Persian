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1A" w:rsidRPr="007A5373" w:rsidRDefault="006543B7" w:rsidP="007A5373">
      <w:pPr>
        <w:bidi/>
        <w:rPr>
          <w:rFonts w:cs="B Nazanin"/>
        </w:rPr>
      </w:pPr>
      <w:r w:rsidRPr="006543B7">
        <w:rPr>
          <w:rFonts w:cs="B Nazanin"/>
          <w:noProof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001CACF4" wp14:editId="6723AD9B">
                <wp:simplePos x="0" y="0"/>
                <wp:positionH relativeFrom="margin">
                  <wp:align>center</wp:align>
                </wp:positionH>
                <wp:positionV relativeFrom="paragraph">
                  <wp:posOffset>6955790</wp:posOffset>
                </wp:positionV>
                <wp:extent cx="1076960" cy="39179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3B7" w:rsidRDefault="006543B7" w:rsidP="00E055CC">
                            <w:pPr>
                              <w:pBdr>
                                <w:top w:val="single" w:sz="24" w:space="8" w:color="D34817" w:themeColor="accent1"/>
                                <w:bottom w:val="single" w:sz="24" w:space="8" w:color="D34817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34817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color w:val="D34817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921531110</w:t>
                            </w:r>
                          </w:p>
                          <w:p w:rsidR="00E055CC" w:rsidRPr="00E055CC" w:rsidRDefault="00E055CC" w:rsidP="00E055CC">
                            <w:pPr>
                              <w:pBdr>
                                <w:top w:val="single" w:sz="24" w:space="8" w:color="D34817" w:themeColor="accent1"/>
                                <w:bottom w:val="single" w:sz="24" w:space="8" w:color="D34817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34817" w:themeColor="accent1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CAC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7.7pt;width:84.8pt;height:30.85pt;z-index:25167462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" filled="f" stroked="f">
                <v:textbox>
                  <w:txbxContent>
                    <w:p w:rsidR="006543B7" w:rsidRDefault="006543B7" w:rsidP="00E055CC">
                      <w:pPr>
                        <w:pBdr>
                          <w:top w:val="single" w:sz="24" w:space="8" w:color="D34817" w:themeColor="accent1"/>
                          <w:bottom w:val="single" w:sz="24" w:space="8" w:color="D34817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34817" w:themeColor="accen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i/>
                          <w:iCs/>
                          <w:color w:val="D34817" w:themeColor="accent1"/>
                          <w:sz w:val="24"/>
                          <w:szCs w:val="24"/>
                          <w:rtl/>
                          <w:lang w:bidi="fa-IR"/>
                        </w:rPr>
                        <w:t>921531110</w:t>
                      </w:r>
                    </w:p>
                    <w:p w:rsidR="00E055CC" w:rsidRPr="00E055CC" w:rsidRDefault="00E055CC" w:rsidP="00E055CC">
                      <w:pPr>
                        <w:pBdr>
                          <w:top w:val="single" w:sz="24" w:space="8" w:color="D34817" w:themeColor="accent1"/>
                          <w:bottom w:val="single" w:sz="24" w:space="8" w:color="D34817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34817" w:themeColor="accent1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A53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39444C7" wp14:editId="0A1F5CD7">
                <wp:simplePos x="0" y="0"/>
                <wp:positionH relativeFrom="margin">
                  <wp:align>right</wp:align>
                </wp:positionH>
                <wp:positionV relativeFrom="margin">
                  <wp:posOffset>6165226</wp:posOffset>
                </wp:positionV>
                <wp:extent cx="5943600" cy="1193800"/>
                <wp:effectExtent l="0" t="0" r="0" b="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F111A" w:rsidRPr="006543B7" w:rsidRDefault="00EF111A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cs="B Nazanin"/>
                                <w:b/>
                                <w:bCs/>
                                <w:caps/>
                                <w:color w:val="D34817" w:themeColor="accent1"/>
                                <w:sz w:val="32"/>
                                <w:szCs w:val="28"/>
                              </w:rPr>
                            </w:pPr>
                          </w:p>
                          <w:p w:rsidR="00EF111A" w:rsidRPr="006543B7" w:rsidRDefault="0011055E" w:rsidP="00F24BB9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b/>
                                  <w:bCs/>
                                  <w:sz w:val="32"/>
                                  <w:szCs w:val="28"/>
                                </w:rPr>
                                <w:id w:val="2137530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A5373" w:rsidRPr="006543B7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28"/>
                                    <w:rtl/>
                                  </w:rPr>
                                  <w:t>علی فاضلی</w:t>
                                </w:r>
                                <w:r w:rsidR="008F19CC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44C7" id="Rectangle 618" o:spid="_x0000_s1027" style="position:absolute;left:0;text-align:left;margin-left:416.8pt;margin-top:485.45pt;width:468pt;height:94pt;z-index:25166438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" o:allowincell="f" filled="f" stroked="f" strokeweight=".25pt">
                <v:textbox style="mso-fit-shape-to-text:t" inset=",18pt,,18pt">
                  <w:txbxContent>
                    <w:p w:rsidR="00EF111A" w:rsidRPr="006543B7" w:rsidRDefault="00EF111A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cs="B Nazanin"/>
                          <w:b/>
                          <w:bCs/>
                          <w:caps/>
                          <w:color w:val="D34817" w:themeColor="accent1"/>
                          <w:sz w:val="32"/>
                          <w:szCs w:val="28"/>
                        </w:rPr>
                      </w:pPr>
                    </w:p>
                    <w:p w:rsidR="00EF111A" w:rsidRPr="006543B7" w:rsidRDefault="0011055E" w:rsidP="00F24BB9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cs="B Nazanin"/>
                          <w:b/>
                          <w:bCs/>
                          <w:sz w:val="32"/>
                          <w:szCs w:val="28"/>
                        </w:rPr>
                      </w:pPr>
                      <w:sdt>
                        <w:sdtPr>
                          <w:rPr>
                            <w:rFonts w:cs="B Nazanin"/>
                            <w:b/>
                            <w:bCs/>
                            <w:sz w:val="32"/>
                            <w:szCs w:val="28"/>
                          </w:rPr>
                          <w:id w:val="2137530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A5373" w:rsidRPr="006543B7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28"/>
                              <w:rtl/>
                            </w:rPr>
                            <w:t>علی فاضلی</w:t>
                          </w:r>
                          <w:r w:rsidR="008F19CC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28"/>
                              <w:rtl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6543B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9008D90" wp14:editId="4543807D">
                <wp:simplePos x="0" y="0"/>
                <wp:positionH relativeFrom="margin">
                  <wp:align>center</wp:align>
                </wp:positionH>
                <wp:positionV relativeFrom="margin">
                  <wp:posOffset>3786505</wp:posOffset>
                </wp:positionV>
                <wp:extent cx="2502535" cy="600075"/>
                <wp:effectExtent l="19050" t="19050" r="12065" b="28575"/>
                <wp:wrapSquare wrapText="bothSides"/>
                <wp:docPr id="9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2535" cy="600075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543B7" w:rsidRPr="006B03F9" w:rsidRDefault="006543B7" w:rsidP="006543B7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D34817" w:themeColor="accent1"/>
                                <w:sz w:val="28"/>
                                <w:szCs w:val="28"/>
                                <w:lang w:bidi="fa-I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03F9">
                              <w:rPr>
                                <w:rFonts w:cs="B Nazanin" w:hint="cs"/>
                                <w:b/>
                                <w:bCs/>
                                <w:color w:val="D34817" w:themeColor="accent1"/>
                                <w:sz w:val="28"/>
                                <w:szCs w:val="28"/>
                                <w:rtl/>
                                <w:lang w:bidi="fa-I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جناب آقای دکتر فیضی درخشی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008D90" id="AutoShape 11" o:spid="_x0000_s1028" style="position:absolute;left:0;text-align:left;margin-left:0;margin-top:298.15pt;width:197.05pt;height:47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" o:allowincell="f" fillcolor="white [3212]" strokecolor="#d34817 [3204]" strokeweight="3pt">
                <v:textbox>
                  <w:txbxContent>
                    <w:p w:rsidR="006543B7" w:rsidRPr="006B03F9" w:rsidRDefault="006543B7" w:rsidP="006543B7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rFonts w:cs="B Nazanin"/>
                          <w:b/>
                          <w:bCs/>
                          <w:color w:val="D34817" w:themeColor="accent1"/>
                          <w:sz w:val="28"/>
                          <w:szCs w:val="28"/>
                          <w:lang w:bidi="fa-I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03F9">
                        <w:rPr>
                          <w:rFonts w:cs="B Nazanin" w:hint="cs"/>
                          <w:b/>
                          <w:bCs/>
                          <w:color w:val="D34817" w:themeColor="accent1"/>
                          <w:sz w:val="28"/>
                          <w:szCs w:val="28"/>
                          <w:rtl/>
                          <w:lang w:bidi="fa-I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جناب آقای دکتر فیضی درخشی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7A53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9A51792" wp14:editId="5D8625E9">
                <wp:simplePos x="0" y="0"/>
                <wp:positionH relativeFrom="page">
                  <wp:posOffset>323273</wp:posOffset>
                </wp:positionH>
                <wp:positionV relativeFrom="page">
                  <wp:posOffset>2512292</wp:posOffset>
                </wp:positionV>
                <wp:extent cx="7125970" cy="2179782"/>
                <wp:effectExtent l="0" t="0" r="0" b="0"/>
                <wp:wrapNone/>
                <wp:docPr id="15" name="Rectangl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1797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24"/>
                            </w:tblGrid>
                            <w:tr w:rsidR="00EF111A" w:rsidRPr="007A5373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EF111A" w:rsidRPr="007A5373" w:rsidRDefault="00EF111A">
                                  <w:pPr>
                                    <w:pStyle w:val="NoSpacing"/>
                                    <w:rPr>
                                      <w:rFonts w:cs="B Nazani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EF111A" w:rsidRPr="007A5373" w:rsidRDefault="0011055E" w:rsidP="00CC71C8">
                                  <w:pPr>
                                    <w:pStyle w:val="NoSpacing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="B Nazani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="B Nazani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323265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A5373" w:rsidRPr="007A5373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گزارش</w:t>
                                      </w:r>
                                      <w:r w:rsidR="00CC71C8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پروژه دوم</w:t>
                                      </w:r>
                                      <w:r w:rsidR="007A5373" w:rsidRPr="007A5373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درس مبانی پردازش زبان گفتار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EF111A" w:rsidRPr="007A5373" w:rsidRDefault="00EF111A">
                                  <w:pPr>
                                    <w:pStyle w:val="NoSpacing"/>
                                    <w:rPr>
                                      <w:rFonts w:cs="B Nazani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6543B7" w:rsidRPr="006543B7" w:rsidRDefault="006543B7" w:rsidP="007A5373">
                                  <w:pPr>
                                    <w:pStyle w:val="NoSpacing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="B Nazanin"/>
                                      <w:color w:val="D34817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111A" w:rsidRPr="006543B7" w:rsidRDefault="006543B7" w:rsidP="006543B7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D34817" w:themeColor="accent1"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6543B7">
                              <w:rPr>
                                <w:rFonts w:cs="B Nazanin" w:hint="cs"/>
                                <w:b/>
                                <w:bCs/>
                                <w:color w:val="D34817" w:themeColor="accent1"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استاد محترم: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1792" id="Rectangle 619" o:spid="_x0000_s1029" style="position:absolute;left:0;text-align:left;margin-left:25.45pt;margin-top:197.8pt;width:561.1pt;height:171.65pt;z-index:251666432;visibility:visible;mso-wrap-style:square;mso-width-percent:917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" o:allowincell="f" filled="f" stroked="f">
                <v:textbox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24"/>
                      </w:tblGrid>
                      <w:tr w:rsidR="00EF111A" w:rsidRPr="007A5373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F111A" w:rsidRPr="007A5373" w:rsidRDefault="00EF111A">
                            <w:pPr>
                              <w:pStyle w:val="NoSpacing"/>
                              <w:rPr>
                                <w:rFonts w:cs="B Nazanin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F111A" w:rsidRPr="007A5373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EF111A" w:rsidRPr="007A5373" w:rsidRDefault="0011055E" w:rsidP="00CC71C8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="B Nazani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="B Nazanin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A5373" w:rsidRPr="007A5373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گزارش</w:t>
                                </w:r>
                                <w:r w:rsidR="00CC71C8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 پروژه دوم</w:t>
                                </w:r>
                                <w:r w:rsidR="007A5373" w:rsidRPr="007A5373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 درس مبانی پردازش زبان گفتار</w:t>
                                </w:r>
                              </w:sdtContent>
                            </w:sdt>
                          </w:p>
                        </w:tc>
                      </w:tr>
                      <w:tr w:rsidR="00EF111A" w:rsidRPr="007A5373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F111A" w:rsidRPr="007A5373" w:rsidRDefault="00EF111A">
                            <w:pPr>
                              <w:pStyle w:val="NoSpacing"/>
                              <w:rPr>
                                <w:rFonts w:cs="B Nazanin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F111A" w:rsidRPr="007A5373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6543B7" w:rsidRPr="006543B7" w:rsidRDefault="006543B7" w:rsidP="007A5373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="B Nazanin"/>
                                <w:color w:val="D34817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EF111A" w:rsidRPr="006543B7" w:rsidRDefault="006543B7" w:rsidP="006543B7">
                      <w:pPr>
                        <w:jc w:val="center"/>
                        <w:rPr>
                          <w:rFonts w:cs="B Nazanin"/>
                          <w:b/>
                          <w:bCs/>
                          <w:color w:val="D34817" w:themeColor="accent1"/>
                          <w:sz w:val="28"/>
                          <w:szCs w:val="24"/>
                          <w:lang w:bidi="fa-IR"/>
                        </w:rPr>
                      </w:pPr>
                      <w:r w:rsidRPr="006543B7">
                        <w:rPr>
                          <w:rFonts w:cs="B Nazanin" w:hint="cs"/>
                          <w:b/>
                          <w:bCs/>
                          <w:color w:val="D34817" w:themeColor="accent1"/>
                          <w:sz w:val="28"/>
                          <w:szCs w:val="24"/>
                          <w:rtl/>
                          <w:lang w:bidi="fa-IR"/>
                        </w:rPr>
                        <w:t>استاد محترم: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sdt>
        <w:sdtPr>
          <w:rPr>
            <w:rFonts w:cs="B Nazanin"/>
            <w:rtl/>
          </w:rPr>
          <w:id w:val="-831605760"/>
          <w:docPartObj>
            <w:docPartGallery w:val="Cover Pages"/>
            <w:docPartUnique/>
          </w:docPartObj>
        </w:sdtPr>
        <w:sdtEndPr/>
        <w:sdtContent>
          <w:r w:rsidR="00773A2E" w:rsidRPr="007A5373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7E694EBB" wp14:editId="28FE5C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C929E88" id="AutoShape 622" o:spid="_x0000_s1026" style="position:absolute;margin-left:0;margin-top:0;width:561.35pt;height:742.9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73A2E" w:rsidRPr="007A5373">
            <w:rPr>
              <w:rFonts w:cs="B Nazanin"/>
            </w:rPr>
            <w:br w:type="page"/>
          </w:r>
        </w:sdtContent>
      </w:sdt>
    </w:p>
    <w:p w:rsidR="00EF111A" w:rsidRPr="007A5373" w:rsidRDefault="0011055E" w:rsidP="007A5373">
      <w:pPr>
        <w:pStyle w:val="Title"/>
        <w:bidi/>
        <w:jc w:val="left"/>
        <w:rPr>
          <w:rFonts w:cs="B Nazanin"/>
          <w:smallCaps w:val="0"/>
        </w:rPr>
      </w:pPr>
      <w:sdt>
        <w:sdtPr>
          <w:rPr>
            <w:rFonts w:cs="B Nazanin"/>
            <w:smallCaps w:val="0"/>
            <w:rtl/>
          </w:rPr>
          <w:alias w:val="Title"/>
          <w:tag w:val="Title"/>
          <w:id w:val="11808329"/>
          <w:placeholder>
            <w:docPart w:val="BD0B005645774BF7A9492283275BD4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C71C8">
            <w:rPr>
              <w:rFonts w:cs="B Nazanin"/>
              <w:smallCaps w:val="0"/>
              <w:rtl/>
            </w:rPr>
            <w:t>گزارش پروژه دوم درس مبانی پردازش زبان گفتار</w:t>
          </w:r>
        </w:sdtContent>
      </w:sdt>
    </w:p>
    <w:p w:rsidR="00EF111A" w:rsidRPr="007A5373" w:rsidRDefault="0011055E" w:rsidP="00F24BB9">
      <w:pPr>
        <w:pStyle w:val="Subtitle"/>
        <w:bidi/>
        <w:jc w:val="left"/>
        <w:rPr>
          <w:rFonts w:cs="B Nazanin"/>
        </w:rPr>
      </w:pPr>
      <w:sdt>
        <w:sdtPr>
          <w:rPr>
            <w:rFonts w:cs="B Nazanin"/>
            <w:rtl/>
          </w:rPr>
          <w:alias w:val="Subtitle"/>
          <w:tag w:val="Subtitle"/>
          <w:id w:val="11808339"/>
          <w:placeholder>
            <w:docPart w:val="D9214EDB32064A619CC1A2EBB310451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A5373">
            <w:rPr>
              <w:rFonts w:cs="B Nazanin"/>
              <w:rtl/>
            </w:rPr>
            <w:t>علی فاضلی</w:t>
          </w:r>
          <w:r w:rsidR="009C1A01">
            <w:rPr>
              <w:rFonts w:cs="B Nazanin" w:hint="cs"/>
              <w:rtl/>
            </w:rPr>
            <w:t xml:space="preserve"> </w:t>
          </w:r>
        </w:sdtContent>
      </w:sdt>
    </w:p>
    <w:p w:rsidR="00EF111A" w:rsidRPr="0046695B" w:rsidRDefault="007A5373" w:rsidP="00512BEA">
      <w:pPr>
        <w:bidi/>
        <w:jc w:val="both"/>
        <w:rPr>
          <w:rFonts w:cs="B Nazanin"/>
          <w:b/>
          <w:bCs/>
          <w:sz w:val="24"/>
          <w:szCs w:val="22"/>
          <w:rtl/>
        </w:rPr>
      </w:pPr>
      <w:r w:rsidRPr="0046695B">
        <w:rPr>
          <w:rFonts w:cs="B Nazanin" w:hint="cs"/>
          <w:b/>
          <w:bCs/>
          <w:sz w:val="24"/>
          <w:szCs w:val="22"/>
          <w:rtl/>
        </w:rPr>
        <w:t>هدف پروژه :</w:t>
      </w:r>
    </w:p>
    <w:p w:rsidR="007A5373" w:rsidRPr="00A55C93" w:rsidRDefault="007A5373" w:rsidP="00F504C4">
      <w:pPr>
        <w:bidi/>
        <w:jc w:val="both"/>
        <w:rPr>
          <w:rFonts w:ascii="Calibri" w:hAnsi="Calibri" w:cs="B Nazanin"/>
          <w:rtl/>
          <w:lang w:bidi="fa-IR"/>
        </w:rPr>
      </w:pPr>
      <w:r w:rsidRPr="00A55C93">
        <w:rPr>
          <w:rFonts w:cs="B Nazanin" w:hint="cs"/>
          <w:rtl/>
          <w:lang w:bidi="fa-IR"/>
        </w:rPr>
        <w:t>خواندن</w:t>
      </w:r>
      <w:r w:rsidR="00CC71C8">
        <w:rPr>
          <w:rFonts w:cs="B Nazanin" w:hint="cs"/>
          <w:rtl/>
          <w:lang w:bidi="fa-IR"/>
        </w:rPr>
        <w:t xml:space="preserve"> یک متن با زبان فارسی از یک فایل متنی، استاندارد سازی( </w:t>
      </w:r>
      <w:r w:rsidR="005B6A70">
        <w:rPr>
          <w:rFonts w:cs="B Nazanin"/>
          <w:lang w:bidi="fa-IR"/>
        </w:rPr>
        <w:t>Normalization</w:t>
      </w:r>
      <w:r w:rsidR="00F504C4">
        <w:rPr>
          <w:rFonts w:cs="B Nazanin" w:hint="cs"/>
          <w:rtl/>
          <w:lang w:bidi="fa-IR"/>
        </w:rPr>
        <w:t xml:space="preserve">) و تقسیم آن به واژه های سازنده یا به عبارت دیگر </w:t>
      </w:r>
      <w:r w:rsidR="00F504C4">
        <w:rPr>
          <w:rFonts w:cs="B Nazanin"/>
          <w:lang w:bidi="fa-IR"/>
        </w:rPr>
        <w:t>Tokenize</w:t>
      </w:r>
      <w:r w:rsidR="00F504C4">
        <w:rPr>
          <w:rFonts w:cs="B Nazanin" w:hint="cs"/>
          <w:rtl/>
          <w:lang w:bidi="fa-IR"/>
        </w:rPr>
        <w:t xml:space="preserve"> کردن </w:t>
      </w:r>
      <w:r w:rsidR="00CC71C8">
        <w:rPr>
          <w:rFonts w:cs="B Nazanin" w:hint="cs"/>
          <w:rtl/>
          <w:lang w:bidi="fa-IR"/>
        </w:rPr>
        <w:t>آن</w:t>
      </w:r>
      <w:r w:rsidR="0083379D">
        <w:rPr>
          <w:rFonts w:cs="B Nazanin" w:hint="cs"/>
          <w:rtl/>
          <w:lang w:bidi="fa-IR"/>
        </w:rPr>
        <w:t xml:space="preserve"> بصورت هوشمند</w:t>
      </w:r>
      <w:r w:rsidR="00CC71C8">
        <w:rPr>
          <w:rFonts w:cs="B Nazanin" w:hint="cs"/>
          <w:rtl/>
          <w:lang w:bidi="fa-IR"/>
        </w:rPr>
        <w:t xml:space="preserve"> و در نهایت نوشتن خروجی متناسب با قالب </w:t>
      </w:r>
      <w:r w:rsidR="00CC71C8">
        <w:rPr>
          <w:rFonts w:cs="B Nazanin"/>
          <w:lang w:bidi="fa-IR"/>
        </w:rPr>
        <w:t>Json</w:t>
      </w:r>
      <w:r w:rsidRPr="00A55C93">
        <w:rPr>
          <w:rFonts w:ascii="Calibri" w:hAnsi="Calibri" w:cs="B Nazanin" w:hint="cs"/>
          <w:rtl/>
          <w:lang w:bidi="fa-IR"/>
        </w:rPr>
        <w:t xml:space="preserve"> </w:t>
      </w:r>
    </w:p>
    <w:p w:rsidR="0046695B" w:rsidRDefault="00CC71C8" w:rsidP="00FB3905">
      <w:pPr>
        <w:bidi/>
        <w:jc w:val="both"/>
        <w:rPr>
          <w:rFonts w:ascii="Calibri" w:hAnsi="Calibri" w:cs="B Nazanin"/>
          <w:rtl/>
          <w:lang w:bidi="fa-IR"/>
        </w:rPr>
      </w:pPr>
      <w:r>
        <w:rPr>
          <w:rFonts w:ascii="Calibri" w:hAnsi="Calibri" w:cs="B Nazanin" w:hint="cs"/>
          <w:rtl/>
          <w:lang w:bidi="fa-IR"/>
        </w:rPr>
        <w:t xml:space="preserve">پروزه در </w:t>
      </w:r>
      <w:r w:rsidR="00FB3905">
        <w:rPr>
          <w:rFonts w:ascii="Calibri" w:hAnsi="Calibri" w:cs="B Nazanin" w:hint="cs"/>
          <w:rtl/>
          <w:lang w:bidi="fa-IR"/>
        </w:rPr>
        <w:t>چهار</w:t>
      </w:r>
      <w:r>
        <w:rPr>
          <w:rFonts w:ascii="Calibri" w:hAnsi="Calibri" w:cs="B Nazanin" w:hint="cs"/>
          <w:rtl/>
          <w:lang w:bidi="fa-IR"/>
        </w:rPr>
        <w:t xml:space="preserve"> فاز اصلی زیر پیاده سازی شده است:</w:t>
      </w:r>
    </w:p>
    <w:p w:rsidR="00CC71C8" w:rsidRPr="00E802E5" w:rsidRDefault="00CC71C8" w:rsidP="00AE38FA">
      <w:pPr>
        <w:pStyle w:val="ListParagraph"/>
        <w:numPr>
          <w:ilvl w:val="0"/>
          <w:numId w:val="12"/>
        </w:numPr>
        <w:bidi/>
        <w:jc w:val="both"/>
        <w:rPr>
          <w:rFonts w:ascii="Calibri" w:hAnsi="Calibri" w:cs="B Nazanin"/>
          <w:color w:val="000000" w:themeColor="text1"/>
          <w:sz w:val="22"/>
          <w:szCs w:val="20"/>
          <w:lang w:bidi="fa-IR"/>
        </w:rPr>
      </w:pPr>
      <w:r w:rsidRPr="00E802E5">
        <w:rPr>
          <w:rFonts w:ascii="Calibri" w:hAnsi="Calibri" w:cs="B Nazanin" w:hint="cs"/>
          <w:color w:val="000000" w:themeColor="text1"/>
          <w:sz w:val="22"/>
          <w:szCs w:val="20"/>
          <w:rtl/>
          <w:lang w:bidi="fa-IR"/>
        </w:rPr>
        <w:t xml:space="preserve">خواندن </w:t>
      </w:r>
      <w:r w:rsidR="00AE38FA" w:rsidRPr="00E802E5">
        <w:rPr>
          <w:rFonts w:ascii="Calibri" w:hAnsi="Calibri" w:cs="B Nazanin" w:hint="cs"/>
          <w:color w:val="000000" w:themeColor="text1"/>
          <w:sz w:val="22"/>
          <w:szCs w:val="20"/>
          <w:rtl/>
          <w:lang w:bidi="fa-IR"/>
        </w:rPr>
        <w:t>ورودی</w:t>
      </w:r>
      <w:r w:rsidRPr="00E802E5">
        <w:rPr>
          <w:rFonts w:ascii="Calibri" w:hAnsi="Calibri" w:cs="B Nazanin" w:hint="cs"/>
          <w:color w:val="000000" w:themeColor="text1"/>
          <w:sz w:val="22"/>
          <w:szCs w:val="20"/>
          <w:rtl/>
          <w:lang w:bidi="fa-IR"/>
        </w:rPr>
        <w:t xml:space="preserve"> از فایل متنی و انجام پیش پردازش های مربوطه</w:t>
      </w:r>
    </w:p>
    <w:p w:rsidR="00CC71C8" w:rsidRPr="00E802E5" w:rsidRDefault="00CC71C8" w:rsidP="00CC71C8">
      <w:pPr>
        <w:pStyle w:val="ListParagraph"/>
        <w:numPr>
          <w:ilvl w:val="0"/>
          <w:numId w:val="12"/>
        </w:numPr>
        <w:bidi/>
        <w:jc w:val="both"/>
        <w:rPr>
          <w:rFonts w:ascii="Calibri" w:hAnsi="Calibri" w:cs="B Nazanin"/>
          <w:color w:val="000000" w:themeColor="text1"/>
          <w:sz w:val="22"/>
          <w:szCs w:val="20"/>
          <w:lang w:bidi="fa-IR"/>
        </w:rPr>
      </w:pPr>
      <w:r w:rsidRPr="00E802E5">
        <w:rPr>
          <w:rFonts w:ascii="Calibri" w:hAnsi="Calibri" w:cs="B Nazanin" w:hint="cs"/>
          <w:color w:val="000000" w:themeColor="text1"/>
          <w:sz w:val="22"/>
          <w:szCs w:val="20"/>
          <w:rtl/>
          <w:lang w:bidi="fa-IR"/>
        </w:rPr>
        <w:t>استاندارد سازی متن</w:t>
      </w:r>
      <w:r w:rsidR="00B902A7" w:rsidRPr="00E802E5">
        <w:rPr>
          <w:rFonts w:ascii="Calibri" w:hAnsi="Calibri" w:cs="B Nazanin"/>
          <w:color w:val="000000" w:themeColor="text1"/>
          <w:sz w:val="22"/>
          <w:szCs w:val="20"/>
          <w:lang w:bidi="fa-IR"/>
        </w:rPr>
        <w:t xml:space="preserve"> </w:t>
      </w:r>
      <w:r w:rsidR="00B902A7" w:rsidRPr="00E802E5">
        <w:rPr>
          <w:rFonts w:ascii="Calibri" w:hAnsi="Calibri" w:cs="B Nazanin" w:hint="cs"/>
          <w:color w:val="000000" w:themeColor="text1"/>
          <w:sz w:val="22"/>
          <w:szCs w:val="20"/>
          <w:rtl/>
          <w:lang w:bidi="fa-IR"/>
        </w:rPr>
        <w:t>(</w:t>
      </w:r>
      <w:r w:rsidR="00B902A7" w:rsidRPr="00E802E5">
        <w:rPr>
          <w:rFonts w:ascii="Calibri" w:hAnsi="Calibri" w:cs="B Nazanin"/>
          <w:color w:val="000000" w:themeColor="text1"/>
          <w:sz w:val="22"/>
          <w:szCs w:val="20"/>
          <w:lang w:bidi="fa-IR"/>
        </w:rPr>
        <w:t>Normalization</w:t>
      </w:r>
      <w:r w:rsidR="00B902A7" w:rsidRPr="00E802E5">
        <w:rPr>
          <w:rFonts w:ascii="Calibri" w:hAnsi="Calibri" w:cs="B Nazanin" w:hint="cs"/>
          <w:color w:val="000000" w:themeColor="text1"/>
          <w:sz w:val="22"/>
          <w:szCs w:val="20"/>
          <w:rtl/>
          <w:lang w:bidi="fa-IR"/>
        </w:rPr>
        <w:t>)</w:t>
      </w:r>
    </w:p>
    <w:p w:rsidR="00CC71C8" w:rsidRPr="00E802E5" w:rsidRDefault="00CC71C8" w:rsidP="00CC71C8">
      <w:pPr>
        <w:pStyle w:val="ListParagraph"/>
        <w:numPr>
          <w:ilvl w:val="0"/>
          <w:numId w:val="12"/>
        </w:numPr>
        <w:bidi/>
        <w:jc w:val="both"/>
        <w:rPr>
          <w:rFonts w:ascii="Calibri" w:hAnsi="Calibri" w:cs="B Nazanin"/>
          <w:color w:val="000000" w:themeColor="text1"/>
          <w:sz w:val="22"/>
          <w:szCs w:val="20"/>
          <w:lang w:bidi="fa-IR"/>
        </w:rPr>
      </w:pPr>
      <w:r w:rsidRPr="00E802E5">
        <w:rPr>
          <w:rFonts w:ascii="Calibri" w:hAnsi="Calibri" w:cs="B Nazanin"/>
          <w:color w:val="000000" w:themeColor="text1"/>
          <w:sz w:val="22"/>
          <w:szCs w:val="20"/>
          <w:lang w:bidi="fa-IR"/>
        </w:rPr>
        <w:t>Tokenization</w:t>
      </w:r>
      <w:r w:rsidR="00A341E3" w:rsidRPr="00E802E5">
        <w:rPr>
          <w:rFonts w:ascii="Calibri" w:hAnsi="Calibri" w:cs="B Nazanin" w:hint="cs"/>
          <w:color w:val="000000" w:themeColor="text1"/>
          <w:sz w:val="22"/>
          <w:szCs w:val="20"/>
          <w:rtl/>
          <w:lang w:bidi="fa-IR"/>
        </w:rPr>
        <w:t xml:space="preserve"> </w:t>
      </w:r>
    </w:p>
    <w:p w:rsidR="00A341E3" w:rsidRPr="00E802E5" w:rsidRDefault="00A341E3" w:rsidP="00A341E3">
      <w:pPr>
        <w:pStyle w:val="ListParagraph"/>
        <w:numPr>
          <w:ilvl w:val="0"/>
          <w:numId w:val="12"/>
        </w:numPr>
        <w:bidi/>
        <w:jc w:val="both"/>
        <w:rPr>
          <w:rFonts w:ascii="Calibri" w:hAnsi="Calibri" w:cs="B Nazanin"/>
          <w:color w:val="000000" w:themeColor="text1"/>
          <w:sz w:val="22"/>
          <w:szCs w:val="20"/>
          <w:rtl/>
          <w:lang w:bidi="fa-IR"/>
        </w:rPr>
      </w:pPr>
      <w:r w:rsidRPr="00E802E5">
        <w:rPr>
          <w:rFonts w:ascii="Calibri" w:hAnsi="Calibri" w:cs="B Nazanin" w:hint="cs"/>
          <w:color w:val="000000" w:themeColor="text1"/>
          <w:sz w:val="22"/>
          <w:szCs w:val="20"/>
          <w:rtl/>
          <w:lang w:bidi="fa-IR"/>
        </w:rPr>
        <w:t xml:space="preserve">خروجی قالب </w:t>
      </w:r>
      <w:r w:rsidRPr="00E802E5">
        <w:rPr>
          <w:rFonts w:ascii="Calibri" w:hAnsi="Calibri" w:cs="B Nazanin"/>
          <w:color w:val="000000" w:themeColor="text1"/>
          <w:sz w:val="22"/>
          <w:szCs w:val="20"/>
          <w:lang w:bidi="fa-IR"/>
        </w:rPr>
        <w:t>Json</w:t>
      </w:r>
    </w:p>
    <w:p w:rsidR="0046695B" w:rsidRDefault="0046695B" w:rsidP="00AE38FA">
      <w:pPr>
        <w:bidi/>
        <w:jc w:val="both"/>
        <w:rPr>
          <w:rFonts w:cs="B Nazanin"/>
          <w:b/>
          <w:bCs/>
          <w:sz w:val="24"/>
          <w:szCs w:val="22"/>
          <w:rtl/>
        </w:rPr>
      </w:pPr>
    </w:p>
    <w:p w:rsidR="00AE38FA" w:rsidRPr="0046695B" w:rsidRDefault="00AE38FA" w:rsidP="00AE38FA">
      <w:pPr>
        <w:bidi/>
        <w:jc w:val="both"/>
        <w:rPr>
          <w:rFonts w:cs="B Nazanin"/>
          <w:b/>
          <w:bCs/>
          <w:sz w:val="24"/>
          <w:szCs w:val="22"/>
          <w:rtl/>
        </w:rPr>
      </w:pPr>
      <w:r>
        <w:rPr>
          <w:rFonts w:cs="B Nazanin" w:hint="cs"/>
          <w:b/>
          <w:bCs/>
          <w:sz w:val="24"/>
          <w:szCs w:val="22"/>
          <w:rtl/>
        </w:rPr>
        <w:t>فاز اول.خواندن ورودی از فایل متنی :</w:t>
      </w:r>
    </w:p>
    <w:p w:rsidR="007A5373" w:rsidRDefault="007A5373" w:rsidP="006716AE">
      <w:pPr>
        <w:bidi/>
        <w:jc w:val="both"/>
        <w:rPr>
          <w:rFonts w:cs="B Nazanin"/>
          <w:rtl/>
          <w:lang w:bidi="fa-IR"/>
        </w:rPr>
      </w:pPr>
      <w:r w:rsidRPr="00A55C93">
        <w:rPr>
          <w:rFonts w:cs="B Nazanin" w:hint="cs"/>
          <w:rtl/>
          <w:lang w:bidi="fa-IR"/>
        </w:rPr>
        <w:t>برای اینکار از زبان برنامه نویسی پا</w:t>
      </w:r>
      <w:r w:rsidR="003E2F27">
        <w:rPr>
          <w:rFonts w:cs="B Nazanin" w:hint="cs"/>
          <w:rtl/>
          <w:lang w:bidi="fa-IR"/>
        </w:rPr>
        <w:t>یتون استفاده شد. از کتابخانه ی</w:t>
      </w:r>
      <w:r w:rsidRPr="00A55C93">
        <w:rPr>
          <w:rFonts w:cs="B Nazanin" w:hint="cs"/>
          <w:rtl/>
          <w:lang w:bidi="fa-IR"/>
        </w:rPr>
        <w:t xml:space="preserve"> </w:t>
      </w:r>
      <w:r w:rsidRPr="00A55C93">
        <w:rPr>
          <w:rFonts w:cs="B Nazanin"/>
          <w:lang w:bidi="fa-IR"/>
        </w:rPr>
        <w:t>codecs</w:t>
      </w:r>
      <w:r w:rsidRPr="00A55C93">
        <w:rPr>
          <w:rFonts w:cs="B Nazanin" w:hint="cs"/>
          <w:rtl/>
          <w:lang w:bidi="fa-IR"/>
        </w:rPr>
        <w:t xml:space="preserve"> </w:t>
      </w:r>
      <w:r w:rsidR="00B543BC">
        <w:rPr>
          <w:rFonts w:cs="B Nazanin" w:hint="cs"/>
          <w:rtl/>
          <w:lang w:bidi="fa-IR"/>
        </w:rPr>
        <w:t>برای خواندن فایل متنی با الگوریتم</w:t>
      </w:r>
      <w:r w:rsidR="0048530D">
        <w:rPr>
          <w:rFonts w:cs="B Nazanin" w:hint="cs"/>
          <w:rtl/>
          <w:lang w:bidi="fa-IR"/>
        </w:rPr>
        <w:t xml:space="preserve"> </w:t>
      </w:r>
      <w:r w:rsidR="00B543BC">
        <w:rPr>
          <w:rFonts w:cs="B Nazanin" w:hint="cs"/>
          <w:rtl/>
          <w:lang w:bidi="fa-IR"/>
        </w:rPr>
        <w:t xml:space="preserve">کد گذاری </w:t>
      </w:r>
      <w:r w:rsidR="00B543BC">
        <w:rPr>
          <w:rFonts w:cs="B Nazanin"/>
          <w:lang w:bidi="fa-IR"/>
        </w:rPr>
        <w:t>Unicode</w:t>
      </w:r>
      <w:r w:rsidR="00B543BC">
        <w:rPr>
          <w:rFonts w:cs="B Nazanin" w:hint="cs"/>
          <w:rtl/>
          <w:lang w:bidi="fa-IR"/>
        </w:rPr>
        <w:t xml:space="preserve"> استفاده شد.</w:t>
      </w:r>
    </w:p>
    <w:p w:rsidR="003E2F27" w:rsidRDefault="003E2F27" w:rsidP="006716AE">
      <w:pPr>
        <w:bidi/>
        <w:jc w:val="both"/>
        <w:rPr>
          <w:rFonts w:cs="B Nazanin"/>
          <w:rtl/>
          <w:lang w:bidi="ar-IQ"/>
        </w:rPr>
      </w:pPr>
      <w:r>
        <w:rPr>
          <w:rFonts w:cs="B Nazanin" w:hint="cs"/>
          <w:rtl/>
          <w:lang w:bidi="fa-IR"/>
        </w:rPr>
        <w:t>بخشی از متن ورودی در ذیل قابل مشاهده می باشد:</w:t>
      </w:r>
    </w:p>
    <w:p w:rsidR="003E2F27" w:rsidRDefault="003E2F27" w:rsidP="006716AE">
      <w:pPr>
        <w:bidi/>
        <w:jc w:val="both"/>
        <w:rPr>
          <w:rFonts w:cs="B Nazanin"/>
          <w:rtl/>
          <w:lang w:bidi="ar-IQ"/>
        </w:rPr>
      </w:pPr>
      <w:r>
        <w:rPr>
          <w:rFonts w:cs="B Nazanin" w:hint="cs"/>
          <w:rtl/>
          <w:lang w:bidi="ar-IQ"/>
        </w:rPr>
        <w:t xml:space="preserve">« </w:t>
      </w:r>
      <w:r w:rsidRPr="003E2F27">
        <w:rPr>
          <w:rFonts w:cs="B Nazanin" w:hint="cs"/>
          <w:rtl/>
          <w:lang w:bidi="ar-IQ"/>
        </w:rPr>
        <w:t>اعْلَمُوا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أَنَّمَا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الْحَياةُ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الدُّنْيا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لَعِبٌ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وَ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لَهْوٌ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وَ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زينَةٌ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وَ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تَفاخُرٌ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بَيْنَکُمْ</w:t>
      </w:r>
      <w:r w:rsidRPr="003E2F27">
        <w:rPr>
          <w:rFonts w:cs="B Nazanin"/>
          <w:rtl/>
          <w:lang w:bidi="ar-IQ"/>
        </w:rPr>
        <w:t xml:space="preserve"> (</w:t>
      </w:r>
      <w:r w:rsidRPr="003E2F27">
        <w:rPr>
          <w:rFonts w:cs="B Nazanin" w:hint="cs"/>
          <w:rtl/>
          <w:lang w:bidi="ar-IQ"/>
        </w:rPr>
        <w:t>ك</w:t>
      </w:r>
      <w:r w:rsidRPr="003E2F27">
        <w:rPr>
          <w:rFonts w:cs="B Nazanin"/>
          <w:rtl/>
          <w:lang w:bidi="ar-IQ"/>
        </w:rPr>
        <w:t xml:space="preserve">) </w:t>
      </w:r>
      <w:r w:rsidRPr="003E2F27">
        <w:rPr>
          <w:rFonts w:cs="B Nazanin" w:hint="cs"/>
          <w:rtl/>
          <w:lang w:bidi="ar-IQ"/>
        </w:rPr>
        <w:t>وَ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تَکاثُرٌ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فِي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الْأَمْوالِ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وَ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الْأَوْلادِ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کَمَثَلِ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غَيْثٍ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أَعْجَبَ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الْکُفَّارَ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نَباتُهُ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،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ثُمَّ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يَهيجُ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فَتَراهُ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مُصْفَرًّا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ثُمَّ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يَکُونُ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حُطام</w:t>
      </w:r>
      <w:r w:rsidRPr="003E2F27">
        <w:rPr>
          <w:rFonts w:cs="B Nazanin"/>
          <w:rtl/>
          <w:lang w:bidi="ar-IQ"/>
        </w:rPr>
        <w:t xml:space="preserve"> __ </w:t>
      </w:r>
      <w:r w:rsidRPr="003E2F27">
        <w:rPr>
          <w:rFonts w:cs="B Nazanin" w:hint="cs"/>
          <w:rtl/>
          <w:lang w:bidi="ar-IQ"/>
        </w:rPr>
        <w:t>اً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و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فِي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الْآخِرَةِ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عَذابٌ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شَدييٌد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وَ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مَغْفِرَةٌ</w:t>
      </w:r>
      <w:r w:rsidRPr="003E2F27">
        <w:rPr>
          <w:rFonts w:cs="B Nazanin"/>
          <w:rtl/>
          <w:lang w:bidi="ar-IQ"/>
        </w:rPr>
        <w:t xml:space="preserve">  : </w:t>
      </w:r>
      <w:r w:rsidRPr="003E2F27">
        <w:rPr>
          <w:rFonts w:cs="B Nazanin" w:hint="cs"/>
          <w:rtl/>
          <w:lang w:bidi="ar-IQ"/>
        </w:rPr>
        <w:t>مِنَ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اللَّهِ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وَ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رِضْوانٌ</w:t>
      </w:r>
      <w:r w:rsidRPr="003E2F27">
        <w:rPr>
          <w:rFonts w:cs="B Nazanin"/>
          <w:rtl/>
          <w:lang w:bidi="ar-IQ"/>
        </w:rPr>
        <w:t xml:space="preserve"> 09379941103 </w:t>
      </w:r>
      <w:r w:rsidRPr="003E2F27">
        <w:rPr>
          <w:rFonts w:cs="B Nazanin" w:hint="cs"/>
          <w:rtl/>
          <w:lang w:bidi="ar-IQ"/>
        </w:rPr>
        <w:t>وَ</w:t>
      </w:r>
      <w:r w:rsidRPr="003E2F27">
        <w:rPr>
          <w:rFonts w:cs="B Nazanin"/>
          <w:rtl/>
          <w:lang w:bidi="ar-IQ"/>
        </w:rPr>
        <w:t xml:space="preserve">  </w:t>
      </w:r>
      <w:r w:rsidRPr="003E2F27">
        <w:rPr>
          <w:rFonts w:cs="B Nazanin" w:hint="cs"/>
          <w:rtl/>
          <w:lang w:bidi="ar-IQ"/>
        </w:rPr>
        <w:t>مَا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الْحَياةُ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الدُّنْيا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إِلاَّ</w:t>
      </w:r>
      <w:r w:rsidRPr="003E2F27">
        <w:rPr>
          <w:rFonts w:cs="B Nazanin"/>
          <w:rtl/>
          <w:lang w:bidi="ar-IQ"/>
        </w:rPr>
        <w:t xml:space="preserve"> </w:t>
      </w:r>
      <w:r w:rsidRPr="003E2F27">
        <w:rPr>
          <w:rFonts w:cs="B Nazanin" w:hint="cs"/>
          <w:rtl/>
          <w:lang w:bidi="ar-IQ"/>
        </w:rPr>
        <w:t>مَتاعُ</w:t>
      </w:r>
      <w:r>
        <w:rPr>
          <w:rFonts w:cs="B Nazanin" w:hint="cs"/>
          <w:rtl/>
          <w:lang w:bidi="ar-IQ"/>
        </w:rPr>
        <w:t xml:space="preserve"> »</w:t>
      </w:r>
    </w:p>
    <w:p w:rsidR="00D01A6B" w:rsidRDefault="00056E37" w:rsidP="006716A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ar-IQ"/>
        </w:rPr>
        <w:t>این متن</w:t>
      </w:r>
      <w:r w:rsidR="00D01A6B">
        <w:rPr>
          <w:rFonts w:cs="B Nazanin" w:hint="cs"/>
          <w:rtl/>
          <w:lang w:bidi="ar-IQ"/>
        </w:rPr>
        <w:t xml:space="preserve"> از قصد آیه شریفه ای از قران کریم انتخاب شده که حاوی یک عبارت عربی به انظمام اعداد و</w:t>
      </w:r>
      <w:r w:rsidR="00D07BE1">
        <w:rPr>
          <w:rFonts w:cs="B Nazanin" w:hint="cs"/>
          <w:rtl/>
          <w:lang w:bidi="ar-IQ"/>
        </w:rPr>
        <w:t xml:space="preserve"> برخی</w:t>
      </w:r>
      <w:r w:rsidR="00D01A6B">
        <w:rPr>
          <w:rFonts w:cs="B Nazanin" w:hint="cs"/>
          <w:rtl/>
          <w:lang w:bidi="ar-IQ"/>
        </w:rPr>
        <w:t xml:space="preserve"> </w:t>
      </w:r>
      <w:r w:rsidR="00D01A6B">
        <w:rPr>
          <w:rFonts w:cs="B Nazanin"/>
          <w:lang w:bidi="ar-IQ"/>
        </w:rPr>
        <w:t>Punctuation mark</w:t>
      </w:r>
      <w:r w:rsidR="00D01A6B">
        <w:rPr>
          <w:rFonts w:cs="B Nazanin" w:hint="cs"/>
          <w:rtl/>
          <w:lang w:bidi="fa-IR"/>
        </w:rPr>
        <w:t xml:space="preserve"> ها بود.</w:t>
      </w:r>
    </w:p>
    <w:p w:rsidR="00056E37" w:rsidRDefault="00492964" w:rsidP="006716AE">
      <w:pPr>
        <w:bidi/>
        <w:jc w:val="both"/>
        <w:rPr>
          <w:rFonts w:cs="B Nazanin"/>
          <w:rtl/>
          <w:lang w:bidi="fa-IR"/>
        </w:rPr>
      </w:pPr>
      <w:r w:rsidRPr="0047584F">
        <w:rPr>
          <w:rFonts w:cs="B Nazanin"/>
          <w:noProof/>
          <w:rtl/>
        </w:rPr>
        <w:drawing>
          <wp:anchor distT="0" distB="0" distL="114300" distR="114300" simplePos="0" relativeHeight="251675648" behindDoc="0" locked="0" layoutInCell="1" allowOverlap="1" wp14:anchorId="1DADCD56" wp14:editId="2FAB2A05">
            <wp:simplePos x="0" y="0"/>
            <wp:positionH relativeFrom="margin">
              <wp:align>right</wp:align>
            </wp:positionH>
            <wp:positionV relativeFrom="paragraph">
              <wp:posOffset>420235</wp:posOffset>
            </wp:positionV>
            <wp:extent cx="5943600" cy="1719580"/>
            <wp:effectExtent l="0" t="0" r="0" b="0"/>
            <wp:wrapSquare wrapText="bothSides"/>
            <wp:docPr id="2" name="Picture 2" descr="C:\Users\K550 VX\Documents\ShareX\Screenshots\2017-03\ApplicationFrameHost_2017-03-01_22-1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550 VX\Documents\ShareX\Screenshots\2017-03\ApplicationFrameHost_2017-03-01_22-19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A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F871C" wp14:editId="0FCF2E18">
                <wp:simplePos x="0" y="0"/>
                <wp:positionH relativeFrom="column">
                  <wp:posOffset>0</wp:posOffset>
                </wp:positionH>
                <wp:positionV relativeFrom="paragraph">
                  <wp:posOffset>2163945</wp:posOffset>
                </wp:positionV>
                <wp:extent cx="5943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584F" w:rsidRPr="00E12235" w:rsidRDefault="0047584F" w:rsidP="00E12235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noProof/>
                                <w:color w:val="000000" w:themeColor="text1"/>
                                <w:sz w:val="16"/>
                                <w:lang w:bidi="fa-IR"/>
                              </w:rPr>
                            </w:pPr>
                            <w:r w:rsidRPr="00E12235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تصویر</w:t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</w:rPr>
                              <w:instrText xml:space="preserve">SEQ </w:instrText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تصویر \* </w:instrText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</w:rPr>
                              <w:instrText>ARABIC</w:instrText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="009778A3">
                              <w:rPr>
                                <w:rFonts w:cs="B Nazanin"/>
                                <w:noProof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  <w:r w:rsidRPr="00E1223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  <w:r w:rsidRPr="00E12235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- گرفتن ورودی متنی توسط کلاینت پایتون و ایجاد فایل استریم برای نوشتن خروجی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F871C" id="Text Box 1" o:spid="_x0000_s1030" type="#_x0000_t202" style="position:absolute;left:0;text-align:left;margin-left:0;margin-top:170.4pt;width:46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" stroked="f">
                <v:textbox style="mso-fit-shape-to-text:t" inset="0,0,0,0">
                  <w:txbxContent>
                    <w:p w:rsidR="0047584F" w:rsidRPr="00E12235" w:rsidRDefault="0047584F" w:rsidP="00E12235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noProof/>
                          <w:color w:val="000000" w:themeColor="text1"/>
                          <w:sz w:val="16"/>
                          <w:lang w:bidi="fa-IR"/>
                        </w:rPr>
                      </w:pPr>
                      <w:r w:rsidRPr="00E12235">
                        <w:rPr>
                          <w:rFonts w:cs="B Nazanin" w:hint="cs"/>
                          <w:sz w:val="16"/>
                          <w:szCs w:val="16"/>
                          <w:rtl/>
                        </w:rPr>
                        <w:t>تصویر</w:t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</w:rPr>
                        <w:instrText xml:space="preserve">SEQ </w:instrText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تصویر \* </w:instrText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</w:rPr>
                        <w:instrText>ARABIC</w:instrText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="009778A3">
                        <w:rPr>
                          <w:rFonts w:cs="B Nazanin"/>
                          <w:noProof/>
                          <w:sz w:val="16"/>
                          <w:szCs w:val="16"/>
                          <w:rtl/>
                        </w:rPr>
                        <w:t>1</w:t>
                      </w:r>
                      <w:r w:rsidRPr="00E12235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end"/>
                      </w:r>
                      <w:r w:rsidRPr="00E12235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>- گرفتن ورودی متنی توسط کلاینت پایتون و ایجاد فایل استریم برای نوشتن خروجی 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C6D">
        <w:rPr>
          <w:rFonts w:cs="B Nazanin" w:hint="cs"/>
          <w:rtl/>
          <w:lang w:bidi="ar-IQ"/>
        </w:rPr>
        <w:t>این متن</w:t>
      </w:r>
      <w:r w:rsidR="00056E37">
        <w:rPr>
          <w:rFonts w:cs="B Nazanin" w:hint="cs"/>
          <w:rtl/>
          <w:lang w:bidi="ar-IQ"/>
        </w:rPr>
        <w:t xml:space="preserve"> در یک فایل متنی بنام </w:t>
      </w:r>
      <w:r w:rsidR="00056E37">
        <w:rPr>
          <w:rFonts w:cs="B Nazanin"/>
          <w:lang w:bidi="ar-IQ"/>
        </w:rPr>
        <w:t>input.txt</w:t>
      </w:r>
      <w:r w:rsidR="00056E37">
        <w:rPr>
          <w:rFonts w:cs="B Nazanin" w:hint="cs"/>
          <w:rtl/>
          <w:lang w:bidi="ar-IQ"/>
        </w:rPr>
        <w:t xml:space="preserve"> </w:t>
      </w:r>
      <w:r w:rsidR="00FC7D7A">
        <w:rPr>
          <w:rFonts w:cs="B Nazanin" w:hint="cs"/>
          <w:rtl/>
          <w:lang w:bidi="ar-IQ"/>
        </w:rPr>
        <w:t>ذ</w:t>
      </w:r>
      <w:r w:rsidR="00056E37">
        <w:rPr>
          <w:rFonts w:cs="B Nazanin" w:hint="cs"/>
          <w:rtl/>
          <w:lang w:bidi="ar-IQ"/>
        </w:rPr>
        <w:t xml:space="preserve">خيره </w:t>
      </w:r>
      <w:r w:rsidR="00056E37">
        <w:rPr>
          <w:rFonts w:cs="B Nazanin" w:hint="cs"/>
          <w:rtl/>
          <w:lang w:bidi="fa-IR"/>
        </w:rPr>
        <w:t>گردید.</w:t>
      </w:r>
      <w:r w:rsidR="00FC7D7A">
        <w:rPr>
          <w:rFonts w:cs="B Nazanin" w:hint="cs"/>
          <w:rtl/>
          <w:lang w:bidi="fa-IR"/>
        </w:rPr>
        <w:t xml:space="preserve"> نحوه خواندن فایل متنی در پروژه به شکل زیر می باشد:</w:t>
      </w:r>
    </w:p>
    <w:p w:rsidR="00FC7D7A" w:rsidRDefault="00FC7D7A" w:rsidP="00FC7D7A">
      <w:pPr>
        <w:bidi/>
        <w:rPr>
          <w:rFonts w:cs="B Nazanin"/>
          <w:lang w:bidi="fa-IR"/>
        </w:rPr>
      </w:pPr>
    </w:p>
    <w:p w:rsidR="00056E37" w:rsidRDefault="0047584F" w:rsidP="006716A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ar-IQ"/>
        </w:rPr>
        <w:lastRenderedPageBreak/>
        <w:t xml:space="preserve">همانطور که در تصویر مشخص است، </w:t>
      </w:r>
      <w:r w:rsidR="0048530D">
        <w:rPr>
          <w:rFonts w:cs="B Nazanin" w:hint="cs"/>
          <w:rtl/>
          <w:lang w:bidi="ar-IQ"/>
        </w:rPr>
        <w:t xml:space="preserve">مسیر فایل ورودی در متغیر </w:t>
      </w:r>
      <w:r w:rsidR="0048530D">
        <w:rPr>
          <w:rFonts w:cs="B Nazanin"/>
          <w:lang w:bidi="ar-IQ"/>
        </w:rPr>
        <w:t>input_text</w:t>
      </w:r>
      <w:r w:rsidR="0048530D">
        <w:rPr>
          <w:rFonts w:cs="B Nazanin" w:hint="cs"/>
          <w:rtl/>
          <w:lang w:bidi="ar-IQ"/>
        </w:rPr>
        <w:t xml:space="preserve"> </w:t>
      </w:r>
      <w:r w:rsidR="0048530D">
        <w:rPr>
          <w:rFonts w:cs="B Nazanin" w:hint="cs"/>
          <w:rtl/>
          <w:lang w:bidi="fa-IR"/>
        </w:rPr>
        <w:t xml:space="preserve">ذخیره شده و دو متغیر </w:t>
      </w:r>
      <w:r w:rsidR="0048530D">
        <w:rPr>
          <w:rFonts w:cs="B Nazanin"/>
          <w:lang w:bidi="fa-IR"/>
        </w:rPr>
        <w:t>output_text_1</w:t>
      </w:r>
      <w:r w:rsidR="0048530D">
        <w:rPr>
          <w:rFonts w:cs="B Nazanin" w:hint="cs"/>
          <w:rtl/>
          <w:lang w:bidi="ar-IQ"/>
        </w:rPr>
        <w:t xml:space="preserve"> </w:t>
      </w:r>
      <w:r w:rsidR="0048530D">
        <w:rPr>
          <w:rFonts w:cs="B Nazanin" w:hint="cs"/>
          <w:rtl/>
          <w:lang w:bidi="fa-IR"/>
        </w:rPr>
        <w:t xml:space="preserve">و </w:t>
      </w:r>
      <w:r w:rsidR="0048530D">
        <w:rPr>
          <w:rFonts w:cs="B Nazanin"/>
          <w:lang w:bidi="fa-IR"/>
        </w:rPr>
        <w:t>output_text_2</w:t>
      </w:r>
      <w:r w:rsidR="0048530D">
        <w:rPr>
          <w:rFonts w:cs="B Nazanin" w:hint="cs"/>
          <w:rtl/>
          <w:lang w:bidi="ar-IQ"/>
        </w:rPr>
        <w:t xml:space="preserve"> برای ایجاد دو فایل متفاوت برای رشته </w:t>
      </w:r>
      <w:r w:rsidR="0048530D">
        <w:rPr>
          <w:rFonts w:cs="B Nazanin"/>
          <w:lang w:bidi="ar-IQ"/>
        </w:rPr>
        <w:t>tokenize</w:t>
      </w:r>
      <w:r w:rsidR="0048530D">
        <w:rPr>
          <w:rFonts w:cs="B Nazanin" w:hint="cs"/>
          <w:rtl/>
          <w:lang w:bidi="fa-IR"/>
        </w:rPr>
        <w:t xml:space="preserve"> شده همراه و یا بدون علائم نگارشی در نظر گرفته شده اند.</w:t>
      </w:r>
    </w:p>
    <w:p w:rsidR="0048530D" w:rsidRPr="00E502EC" w:rsidRDefault="0048530D" w:rsidP="0048530D">
      <w:pPr>
        <w:bidi/>
        <w:rPr>
          <w:rFonts w:cs="B Nazanin"/>
          <w:b/>
          <w:bCs/>
          <w:sz w:val="24"/>
          <w:szCs w:val="22"/>
          <w:rtl/>
        </w:rPr>
      </w:pPr>
      <w:r w:rsidRPr="00E502EC">
        <w:rPr>
          <w:rFonts w:cs="B Nazanin" w:hint="cs"/>
          <w:b/>
          <w:bCs/>
          <w:sz w:val="24"/>
          <w:szCs w:val="22"/>
          <w:rtl/>
        </w:rPr>
        <w:t>فاز دوم: استاندارد سازی متن (</w:t>
      </w:r>
      <w:r w:rsidRPr="00E502EC">
        <w:rPr>
          <w:rFonts w:cs="B Nazanin"/>
          <w:b/>
          <w:bCs/>
          <w:sz w:val="24"/>
          <w:szCs w:val="22"/>
        </w:rPr>
        <w:t>Normalization</w:t>
      </w:r>
      <w:r w:rsidRPr="00E502EC">
        <w:rPr>
          <w:rFonts w:cs="B Nazanin" w:hint="cs"/>
          <w:b/>
          <w:bCs/>
          <w:sz w:val="24"/>
          <w:szCs w:val="22"/>
          <w:rtl/>
        </w:rPr>
        <w:t>) :</w:t>
      </w:r>
    </w:p>
    <w:p w:rsidR="00E502EC" w:rsidRDefault="0048530D" w:rsidP="006716A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مرحله متن ورودی (که در فایل </w:t>
      </w:r>
      <w:r>
        <w:rPr>
          <w:rFonts w:cs="B Nazanin"/>
          <w:lang w:bidi="fa-IR"/>
        </w:rPr>
        <w:t>input.txt</w:t>
      </w:r>
      <w:r>
        <w:rPr>
          <w:rFonts w:cs="B Nazanin" w:hint="cs"/>
          <w:rtl/>
          <w:lang w:bidi="fa-IR"/>
        </w:rPr>
        <w:t>) قرار داشت</w:t>
      </w:r>
      <w:r w:rsidR="00CA676B">
        <w:rPr>
          <w:rFonts w:cs="B Nazanin" w:hint="cs"/>
          <w:rtl/>
          <w:lang w:bidi="fa-IR"/>
        </w:rPr>
        <w:t xml:space="preserve">، به عنوان ورودی کلاس </w:t>
      </w:r>
      <w:r w:rsidR="00CA676B">
        <w:rPr>
          <w:rFonts w:cs="B Nazanin"/>
          <w:lang w:bidi="fa-IR"/>
        </w:rPr>
        <w:t>Normalizer.py</w:t>
      </w:r>
      <w:r w:rsidR="00CA676B">
        <w:rPr>
          <w:rFonts w:cs="B Nazanin" w:hint="cs"/>
          <w:rtl/>
          <w:lang w:bidi="fa-IR"/>
        </w:rPr>
        <w:t xml:space="preserve"> در نظر گرفته میشود. </w:t>
      </w:r>
      <w:r w:rsidR="00DD3A82" w:rsidRPr="00DD3A82">
        <w:rPr>
          <w:rFonts w:cs="B Nazanin" w:hint="cs"/>
          <w:u w:val="single"/>
          <w:rtl/>
          <w:lang w:bidi="fa-IR"/>
        </w:rPr>
        <w:t xml:space="preserve">توجه شود که </w:t>
      </w:r>
      <w:r w:rsidR="00CA676B" w:rsidRPr="00DD3A82">
        <w:rPr>
          <w:rFonts w:cs="B Nazanin" w:hint="cs"/>
          <w:u w:val="single"/>
          <w:rtl/>
          <w:lang w:bidi="fa-IR"/>
        </w:rPr>
        <w:t xml:space="preserve">کلاس </w:t>
      </w:r>
      <w:r w:rsidR="00E12235" w:rsidRPr="00DD3A82">
        <w:rPr>
          <w:rFonts w:cs="B Nazanin"/>
          <w:u w:val="single"/>
          <w:lang w:bidi="fa-IR"/>
        </w:rPr>
        <w:t>Normalizer</w:t>
      </w:r>
      <w:r w:rsidR="00DD3A82" w:rsidRPr="00DD3A82">
        <w:rPr>
          <w:rFonts w:cs="B Nazanin" w:hint="cs"/>
          <w:u w:val="single"/>
          <w:rtl/>
          <w:lang w:bidi="fa-IR"/>
        </w:rPr>
        <w:t xml:space="preserve"> </w:t>
      </w:r>
      <w:r w:rsidR="00E502EC" w:rsidRPr="00DD3A82">
        <w:rPr>
          <w:rFonts w:cs="B Nazanin" w:hint="cs"/>
          <w:u w:val="single"/>
          <w:rtl/>
          <w:lang w:bidi="fa-IR"/>
        </w:rPr>
        <w:t>با استفاده از پایتون نسخه 2.7 توسعه داده شده است.</w:t>
      </w:r>
      <w:r w:rsidR="00E502EC">
        <w:rPr>
          <w:rFonts w:cs="B Nazanin" w:hint="cs"/>
          <w:rtl/>
          <w:lang w:bidi="fa-IR"/>
        </w:rPr>
        <w:t xml:space="preserve"> کلاس </w:t>
      </w:r>
      <w:r w:rsidR="00E12235">
        <w:rPr>
          <w:rFonts w:cs="B Nazanin"/>
          <w:lang w:bidi="fa-IR"/>
        </w:rPr>
        <w:t>Normalizer</w:t>
      </w:r>
      <w:r w:rsidR="00E502EC">
        <w:rPr>
          <w:rFonts w:cs="B Nazanin" w:hint="cs"/>
          <w:rtl/>
          <w:lang w:bidi="fa-IR"/>
        </w:rPr>
        <w:t xml:space="preserve"> از بخش های زیر تشکیل شده است:</w:t>
      </w:r>
    </w:p>
    <w:p w:rsidR="00E502EC" w:rsidRDefault="00E502EC" w:rsidP="00E502EC">
      <w:pPr>
        <w:keepNext/>
        <w:bidi/>
      </w:pPr>
      <w:r w:rsidRPr="00E502EC">
        <w:rPr>
          <w:rFonts w:cs="B Nazanin"/>
          <w:noProof/>
          <w:rtl/>
        </w:rPr>
        <w:drawing>
          <wp:inline distT="0" distB="0" distL="0" distR="0" wp14:anchorId="21AFA1B8" wp14:editId="69DBD500">
            <wp:extent cx="5943600" cy="1009532"/>
            <wp:effectExtent l="0" t="0" r="0" b="635"/>
            <wp:docPr id="3" name="Picture 3" descr="C:\Users\K550 VX\Documents\ShareX\Screenshots\2017-03\ApplicationFrameHost_2017-03-02_07-5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550 VX\Documents\ShareX\Screenshots\2017-03\ApplicationFrameHost_2017-03-02_07-50-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EC" w:rsidRPr="00E12235" w:rsidRDefault="00E502EC" w:rsidP="00E12235">
      <w:pPr>
        <w:pStyle w:val="Caption"/>
        <w:bidi/>
        <w:jc w:val="center"/>
        <w:rPr>
          <w:rFonts w:cs="B Nazanin"/>
          <w:sz w:val="16"/>
          <w:szCs w:val="16"/>
          <w:rtl/>
        </w:rPr>
      </w:pPr>
      <w:r w:rsidRPr="00E12235">
        <w:rPr>
          <w:rFonts w:cs="B Nazanin" w:hint="cs"/>
          <w:sz w:val="16"/>
          <w:szCs w:val="16"/>
          <w:rtl/>
        </w:rPr>
        <w:t>تصویر</w:t>
      </w:r>
      <w:r w:rsidRPr="00E12235">
        <w:rPr>
          <w:rFonts w:cs="B Nazanin"/>
          <w:sz w:val="16"/>
          <w:szCs w:val="16"/>
          <w:rtl/>
        </w:rPr>
        <w:t xml:space="preserve"> </w:t>
      </w:r>
      <w:r w:rsidRPr="00E12235">
        <w:rPr>
          <w:rFonts w:cs="B Nazanin"/>
          <w:sz w:val="16"/>
          <w:szCs w:val="16"/>
          <w:rtl/>
        </w:rPr>
        <w:fldChar w:fldCharType="begin"/>
      </w:r>
      <w:r w:rsidRPr="00E12235">
        <w:rPr>
          <w:rFonts w:cs="B Nazanin"/>
          <w:sz w:val="16"/>
          <w:szCs w:val="16"/>
          <w:rtl/>
        </w:rPr>
        <w:instrText xml:space="preserve"> </w:instrText>
      </w:r>
      <w:r w:rsidRPr="00E12235">
        <w:rPr>
          <w:rFonts w:cs="B Nazanin"/>
          <w:sz w:val="16"/>
          <w:szCs w:val="16"/>
        </w:rPr>
        <w:instrText xml:space="preserve">SEQ </w:instrText>
      </w:r>
      <w:r w:rsidRPr="00E12235">
        <w:rPr>
          <w:rFonts w:cs="B Nazanin"/>
          <w:sz w:val="16"/>
          <w:szCs w:val="16"/>
          <w:rtl/>
        </w:rPr>
        <w:instrText xml:space="preserve">تصویر \* </w:instrText>
      </w:r>
      <w:r w:rsidRPr="00E12235">
        <w:rPr>
          <w:rFonts w:cs="B Nazanin"/>
          <w:sz w:val="16"/>
          <w:szCs w:val="16"/>
        </w:rPr>
        <w:instrText>ARABIC</w:instrText>
      </w:r>
      <w:r w:rsidRPr="00E12235">
        <w:rPr>
          <w:rFonts w:cs="B Nazanin"/>
          <w:sz w:val="16"/>
          <w:szCs w:val="16"/>
          <w:rtl/>
        </w:rPr>
        <w:instrText xml:space="preserve"> </w:instrText>
      </w:r>
      <w:r w:rsidRPr="00E12235">
        <w:rPr>
          <w:rFonts w:cs="B Nazanin"/>
          <w:sz w:val="16"/>
          <w:szCs w:val="16"/>
          <w:rtl/>
        </w:rPr>
        <w:fldChar w:fldCharType="separate"/>
      </w:r>
      <w:r w:rsidR="009778A3">
        <w:rPr>
          <w:rFonts w:cs="B Nazanin"/>
          <w:noProof/>
          <w:sz w:val="16"/>
          <w:szCs w:val="16"/>
          <w:rtl/>
        </w:rPr>
        <w:t>2</w:t>
      </w:r>
      <w:r w:rsidRPr="00E12235">
        <w:rPr>
          <w:rFonts w:cs="B Nazanin"/>
          <w:sz w:val="16"/>
          <w:szCs w:val="16"/>
          <w:rtl/>
        </w:rPr>
        <w:fldChar w:fldCharType="end"/>
      </w:r>
      <w:r w:rsidRPr="00E12235">
        <w:rPr>
          <w:rFonts w:cs="B Nazanin" w:hint="cs"/>
          <w:sz w:val="16"/>
          <w:szCs w:val="16"/>
          <w:rtl/>
        </w:rPr>
        <w:t>- معرفی حروف مختلف عربی</w:t>
      </w:r>
    </w:p>
    <w:p w:rsidR="00A360D0" w:rsidRDefault="00A360D0" w:rsidP="006716AE">
      <w:pPr>
        <w:bidi/>
        <w:jc w:val="both"/>
        <w:rPr>
          <w:rFonts w:cs="B Nazanin"/>
          <w:rtl/>
          <w:lang w:bidi="fa-IR"/>
        </w:rPr>
      </w:pPr>
    </w:p>
    <w:p w:rsidR="00E502EC" w:rsidRPr="00E12235" w:rsidRDefault="00E502EC" w:rsidP="00A360D0">
      <w:pPr>
        <w:bidi/>
        <w:jc w:val="both"/>
        <w:rPr>
          <w:rFonts w:cs="B Nazanin"/>
          <w:rtl/>
          <w:lang w:bidi="fa-IR"/>
        </w:rPr>
      </w:pPr>
      <w:r w:rsidRPr="00E12235">
        <w:rPr>
          <w:rFonts w:cs="B Nazanin" w:hint="cs"/>
          <w:rtl/>
          <w:lang w:bidi="fa-IR"/>
        </w:rPr>
        <w:t xml:space="preserve">در این بخش ابتدا کد یونیکد حروف عربی ای که احتمال اشتباه وارد شدن آنها با حروف مشابه (از نظر نگارشی) </w:t>
      </w:r>
      <w:r w:rsidR="004159B9" w:rsidRPr="00E12235">
        <w:rPr>
          <w:rFonts w:cs="B Nazanin" w:hint="cs"/>
          <w:rtl/>
          <w:lang w:bidi="fa-IR"/>
        </w:rPr>
        <w:t xml:space="preserve">آنها در زبان فارسی وجود دارد در متغیر </w:t>
      </w:r>
      <w:r w:rsidR="004159B9" w:rsidRPr="00E12235">
        <w:rPr>
          <w:rFonts w:cs="B Nazanin"/>
          <w:lang w:bidi="fa-IR"/>
        </w:rPr>
        <w:t>norm_accents</w:t>
      </w:r>
      <w:r w:rsidR="004159B9" w:rsidRPr="00E12235">
        <w:rPr>
          <w:rFonts w:cs="B Nazanin" w:hint="cs"/>
          <w:rtl/>
          <w:lang w:bidi="fa-IR"/>
        </w:rPr>
        <w:t xml:space="preserve"> ذخیره می شوند.عبارت </w:t>
      </w:r>
      <w:r w:rsidR="004159B9" w:rsidRPr="00E12235">
        <w:rPr>
          <w:rFonts w:cs="B Nazanin"/>
          <w:lang w:bidi="fa-IR"/>
        </w:rPr>
        <w:t>re.compile</w:t>
      </w:r>
      <w:r w:rsidR="004159B9" w:rsidRPr="00E12235">
        <w:rPr>
          <w:rFonts w:cs="B Nazanin" w:hint="cs"/>
          <w:rtl/>
          <w:lang w:bidi="fa-IR"/>
        </w:rPr>
        <w:t xml:space="preserve"> نیز متدی از کلاس </w:t>
      </w:r>
      <w:r w:rsidR="004159B9" w:rsidRPr="00E12235">
        <w:rPr>
          <w:rFonts w:cs="B Nazanin"/>
          <w:lang w:bidi="fa-IR"/>
        </w:rPr>
        <w:t>regular expression</w:t>
      </w:r>
      <w:r w:rsidR="004159B9" w:rsidRPr="00E12235">
        <w:rPr>
          <w:rFonts w:cs="B Nazanin" w:hint="cs"/>
          <w:rtl/>
          <w:lang w:bidi="fa-IR"/>
        </w:rPr>
        <w:t xml:space="preserve"> ها می باشد که لیست یونیکد هارا قبل از تفسیر (</w:t>
      </w:r>
      <w:r w:rsidR="00E12235" w:rsidRPr="00E12235">
        <w:rPr>
          <w:rFonts w:cs="B Nazanin"/>
          <w:lang w:bidi="fa-IR"/>
        </w:rPr>
        <w:t>Interpret</w:t>
      </w:r>
      <w:r w:rsidR="004159B9" w:rsidRPr="00E12235">
        <w:rPr>
          <w:rFonts w:cs="B Nazanin" w:hint="cs"/>
          <w:rtl/>
          <w:lang w:bidi="fa-IR"/>
        </w:rPr>
        <w:t xml:space="preserve">) کردن برنامه به نحوی کامپایل می کند تا دسترسی و کار با آنها بصورت </w:t>
      </w:r>
      <w:r w:rsidR="00E12235" w:rsidRPr="00E12235">
        <w:rPr>
          <w:rFonts w:cs="B Nazanin"/>
          <w:lang w:bidi="fa-IR"/>
        </w:rPr>
        <w:t>real-time</w:t>
      </w:r>
      <w:r w:rsidR="004159B9" w:rsidRPr="00E12235">
        <w:rPr>
          <w:rFonts w:cs="B Nazanin" w:hint="cs"/>
          <w:rtl/>
          <w:lang w:bidi="fa-IR"/>
        </w:rPr>
        <w:t xml:space="preserve"> راحت صورت پذیرد.</w:t>
      </w:r>
    </w:p>
    <w:p w:rsidR="004159B9" w:rsidRDefault="004159B9" w:rsidP="006716AE">
      <w:pPr>
        <w:bidi/>
        <w:jc w:val="both"/>
        <w:rPr>
          <w:rFonts w:cs="B Nazanin"/>
          <w:rtl/>
          <w:lang w:bidi="fa-IR"/>
        </w:rPr>
      </w:pPr>
      <w:r w:rsidRPr="00E12235">
        <w:rPr>
          <w:rFonts w:cs="B Nazanin" w:hint="cs"/>
          <w:rtl/>
          <w:lang w:bidi="fa-IR"/>
        </w:rPr>
        <w:t xml:space="preserve">در ادامه یونیکد کلمات فارسی ( و یا معادل آن در عربی) و دیگر علائم و نشانه های نگارشی نیز به لیست </w:t>
      </w:r>
      <w:r w:rsidRPr="00E12235">
        <w:rPr>
          <w:rFonts w:cs="B Nazanin"/>
          <w:lang w:bidi="fa-IR"/>
        </w:rPr>
        <w:t>letters</w:t>
      </w:r>
      <w:r w:rsidRPr="00E12235">
        <w:rPr>
          <w:rFonts w:cs="B Nazanin" w:hint="cs"/>
          <w:rtl/>
          <w:lang w:bidi="fa-IR"/>
        </w:rPr>
        <w:t xml:space="preserve"> اضافه می شوند.</w:t>
      </w:r>
    </w:p>
    <w:p w:rsidR="00E12235" w:rsidRDefault="00FD6344" w:rsidP="006716AE">
      <w:pPr>
        <w:bidi/>
        <w:jc w:val="both"/>
        <w:rPr>
          <w:rFonts w:cs="B Nazanin"/>
          <w:rtl/>
          <w:lang w:bidi="fa-IR"/>
        </w:rPr>
      </w:pPr>
      <w:r w:rsidRPr="00FD6344">
        <w:rPr>
          <w:rFonts w:cs="B Nazanin"/>
          <w:noProof/>
          <w:rtl/>
        </w:rPr>
        <w:drawing>
          <wp:anchor distT="0" distB="0" distL="114300" distR="114300" simplePos="0" relativeHeight="251678720" behindDoc="0" locked="0" layoutInCell="1" allowOverlap="1" wp14:anchorId="7D7AA285" wp14:editId="64B9C957">
            <wp:simplePos x="0" y="0"/>
            <wp:positionH relativeFrom="margin">
              <wp:align>center</wp:align>
            </wp:positionH>
            <wp:positionV relativeFrom="paragraph">
              <wp:posOffset>527685</wp:posOffset>
            </wp:positionV>
            <wp:extent cx="5195570" cy="1767205"/>
            <wp:effectExtent l="0" t="0" r="5080" b="4445"/>
            <wp:wrapSquare wrapText="bothSides"/>
            <wp:docPr id="6" name="Picture 6" descr="C:\Users\K550 VX\Documents\ShareX\Screenshots\2017-03\ApplicationFrameHost_2017-03-02_08-0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550 VX\Documents\ShareX\Screenshots\2017-03\ApplicationFrameHost_2017-03-02_08-07-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235">
        <w:rPr>
          <w:rFonts w:cs="B Nazanin" w:hint="cs"/>
          <w:rtl/>
          <w:lang w:bidi="fa-IR"/>
        </w:rPr>
        <w:t>البته شایان ذکر است که اسکریپت به شکل قایل توجهی مستن</w:t>
      </w:r>
      <w:r>
        <w:rPr>
          <w:rFonts w:cs="B Nazanin" w:hint="cs"/>
          <w:rtl/>
          <w:lang w:bidi="fa-IR"/>
        </w:rPr>
        <w:t xml:space="preserve">د سازی </w:t>
      </w:r>
      <w:r w:rsidR="00E12235">
        <w:rPr>
          <w:rFonts w:cs="B Nazanin" w:hint="cs"/>
          <w:rtl/>
          <w:lang w:bidi="fa-IR"/>
        </w:rPr>
        <w:t>شده و کامنت گذاری شده است. اما به اختصار به معرفی عملکرد دیگر بخش های آن نیز می پردازیم.</w:t>
      </w:r>
    </w:p>
    <w:p w:rsidR="00FD6344" w:rsidRDefault="00FD6344" w:rsidP="00FD6344">
      <w:pPr>
        <w:bidi/>
        <w:rPr>
          <w:rFonts w:cs="B Nazanin"/>
          <w:rtl/>
          <w:lang w:bidi="fa-IR"/>
        </w:rPr>
      </w:pPr>
    </w:p>
    <w:p w:rsidR="00E12235" w:rsidRPr="00E12235" w:rsidRDefault="00E12235" w:rsidP="00E12235">
      <w:pPr>
        <w:bidi/>
        <w:rPr>
          <w:rFonts w:cs="B Nazanin"/>
          <w:rtl/>
          <w:lang w:bidi="fa-IR"/>
        </w:rPr>
      </w:pPr>
    </w:p>
    <w:p w:rsidR="004159B9" w:rsidRPr="00E502EC" w:rsidRDefault="004159B9" w:rsidP="004159B9">
      <w:pPr>
        <w:bidi/>
        <w:rPr>
          <w:rtl/>
          <w:lang w:bidi="fa-IR"/>
        </w:rPr>
      </w:pPr>
    </w:p>
    <w:p w:rsidR="00E502EC" w:rsidRDefault="00E502EC" w:rsidP="00E502E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</w:p>
    <w:p w:rsidR="003E2F27" w:rsidRDefault="003E2F27" w:rsidP="003E2F27">
      <w:pPr>
        <w:bidi/>
        <w:rPr>
          <w:rFonts w:cs="B Nazanin"/>
          <w:rtl/>
          <w:lang w:bidi="ar-IQ"/>
        </w:rPr>
      </w:pPr>
    </w:p>
    <w:p w:rsidR="003E2F27" w:rsidRPr="00D01905" w:rsidRDefault="003E2F27" w:rsidP="003E2F27">
      <w:pPr>
        <w:bidi/>
        <w:jc w:val="both"/>
        <w:rPr>
          <w:rFonts w:cs="B Nazanin"/>
          <w:lang w:bidi="fa-IR"/>
        </w:rPr>
      </w:pPr>
    </w:p>
    <w:p w:rsidR="007A5373" w:rsidRDefault="00FD6344" w:rsidP="00512BEA">
      <w:pPr>
        <w:bidi/>
        <w:jc w:val="both"/>
        <w:rPr>
          <w:rFonts w:cs="B Nazanin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A8D2D8" wp14:editId="78AD74BE">
                <wp:simplePos x="0" y="0"/>
                <wp:positionH relativeFrom="column">
                  <wp:posOffset>363855</wp:posOffset>
                </wp:positionH>
                <wp:positionV relativeFrom="paragraph">
                  <wp:posOffset>6985</wp:posOffset>
                </wp:positionV>
                <wp:extent cx="5195570" cy="635"/>
                <wp:effectExtent l="0" t="0" r="5080" b="19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6344" w:rsidRPr="00FD6344" w:rsidRDefault="00FD6344" w:rsidP="00FD6344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noProof/>
                                <w:color w:val="000000" w:themeColor="text1"/>
                                <w:sz w:val="16"/>
                                <w:rtl/>
                                <w:lang w:bidi="fa-IR"/>
                              </w:rPr>
                            </w:pPr>
                            <w:r w:rsidRPr="00FD6344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تصویر</w:t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</w:rPr>
                              <w:instrText xml:space="preserve">SEQ </w:instrText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تصویر \* </w:instrText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</w:rPr>
                              <w:instrText>ARABIC</w:instrText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="009778A3">
                              <w:rPr>
                                <w:rFonts w:cs="B Nazanin"/>
                                <w:noProof/>
                                <w:sz w:val="16"/>
                                <w:szCs w:val="16"/>
                                <w:rtl/>
                              </w:rPr>
                              <w:t>3</w:t>
                            </w:r>
                            <w:r w:rsidRPr="00FD6344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  <w:r w:rsidRPr="00FD6344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- نحوه شروع و اجرای اسکریپت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8D2D8" id="Text Box 7" o:spid="_x0000_s1031" type="#_x0000_t202" style="position:absolute;left:0;text-align:left;margin-left:28.65pt;margin-top:.55pt;width:409.1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" stroked="f">
                <v:textbox style="mso-fit-shape-to-text:t" inset="0,0,0,0">
                  <w:txbxContent>
                    <w:p w:rsidR="00FD6344" w:rsidRPr="00FD6344" w:rsidRDefault="00FD6344" w:rsidP="00FD6344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noProof/>
                          <w:color w:val="000000" w:themeColor="text1"/>
                          <w:sz w:val="16"/>
                          <w:rtl/>
                          <w:lang w:bidi="fa-IR"/>
                        </w:rPr>
                      </w:pPr>
                      <w:r w:rsidRPr="00FD6344">
                        <w:rPr>
                          <w:rFonts w:cs="B Nazanin" w:hint="cs"/>
                          <w:sz w:val="16"/>
                          <w:szCs w:val="16"/>
                          <w:rtl/>
                        </w:rPr>
                        <w:t>تصویر</w:t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</w:rPr>
                        <w:instrText xml:space="preserve">SEQ </w:instrText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تصویر \* </w:instrText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</w:rPr>
                        <w:instrText>ARABIC</w:instrText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="009778A3">
                        <w:rPr>
                          <w:rFonts w:cs="B Nazanin"/>
                          <w:noProof/>
                          <w:sz w:val="16"/>
                          <w:szCs w:val="16"/>
                          <w:rtl/>
                        </w:rPr>
                        <w:t>3</w:t>
                      </w:r>
                      <w:r w:rsidRPr="00FD6344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end"/>
                      </w:r>
                      <w:r w:rsidRPr="00FD6344">
                        <w:rPr>
                          <w:rFonts w:cs="B Nazanin" w:hint="cs"/>
                          <w:sz w:val="16"/>
                          <w:szCs w:val="16"/>
                          <w:rtl/>
                        </w:rPr>
                        <w:t>- نحوه شروع و اجرای اسکریپت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5373" w:rsidRDefault="00FD6344" w:rsidP="006716AE">
      <w:pPr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اسکریپت دو مود اجرای مختلف دارد. یکی برای حذف علائم نگارشی زائد در مرحله پیش پردازش و دیگری نرمال سازی متن.</w:t>
      </w:r>
    </w:p>
    <w:p w:rsidR="00FD6344" w:rsidRDefault="00FD6344" w:rsidP="006716AE">
      <w:pPr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برای اجزای مرحله حذف علائم نگارشی از دستور زیر در کنسول استفاده می کنیم:</w:t>
      </w:r>
    </w:p>
    <w:p w:rsidR="00FD6344" w:rsidRPr="00FD6344" w:rsidRDefault="00FD6344" w:rsidP="00671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uto"/>
          <w:sz w:val="20"/>
        </w:rPr>
      </w:pPr>
      <w:r w:rsidRPr="00FD6344">
        <w:rPr>
          <w:rFonts w:ascii="Courier New" w:eastAsia="Times New Roman" w:hAnsi="Courier New" w:cs="Courier New"/>
          <w:color w:val="auto"/>
          <w:sz w:val="20"/>
        </w:rPr>
        <w:t>python Normalizer.py -e input.txt &gt; input_without_ellipsis.txt</w:t>
      </w:r>
    </w:p>
    <w:p w:rsidR="006716AE" w:rsidRDefault="006716AE" w:rsidP="006716AE">
      <w:pPr>
        <w:bidi/>
        <w:jc w:val="both"/>
        <w:rPr>
          <w:rFonts w:cs="B Nazanin"/>
          <w:rtl/>
        </w:rPr>
      </w:pPr>
    </w:p>
    <w:p w:rsidR="008F6A86" w:rsidRDefault="00FD6344" w:rsidP="006716AE">
      <w:pPr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بعد از انجام این مرحله و تولید متن بدون علائم نگارشی نوبت به نرمال سازی متن میرسد. این کار با دستور زیر انجام میپذیرد:</w:t>
      </w:r>
    </w:p>
    <w:p w:rsidR="00FD6344" w:rsidRPr="00FD6344" w:rsidRDefault="00FD6344" w:rsidP="00FD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FD6344">
        <w:rPr>
          <w:rFonts w:ascii="Courier New" w:eastAsia="Times New Roman" w:hAnsi="Courier New" w:cs="Courier New"/>
          <w:color w:val="auto"/>
          <w:sz w:val="20"/>
        </w:rPr>
        <w:lastRenderedPageBreak/>
        <w:t>python Normalizer.py -a  input_without_ellipsis.txt &gt; Normalized.txt</w:t>
      </w:r>
    </w:p>
    <w:p w:rsidR="00FD6344" w:rsidRDefault="00FD6344" w:rsidP="00FD6344">
      <w:pPr>
        <w:bidi/>
        <w:jc w:val="both"/>
        <w:rPr>
          <w:rFonts w:cs="B Nazanin"/>
          <w:lang w:bidi="fa-IR"/>
        </w:rPr>
      </w:pPr>
    </w:p>
    <w:p w:rsidR="007A5373" w:rsidRDefault="00F3053A" w:rsidP="006716AE">
      <w:pPr>
        <w:bidi/>
        <w:jc w:val="both"/>
        <w:rPr>
          <w:rFonts w:cs="B Nazanin"/>
          <w:rtl/>
        </w:rPr>
      </w:pPr>
      <w:r w:rsidRPr="00F3053A">
        <w:rPr>
          <w:rFonts w:cs="B Nazanin" w:hint="cs"/>
          <w:rtl/>
        </w:rPr>
        <w:t>نحوه انجام نرمال سازی هم بدین صورت است که</w:t>
      </w:r>
      <w:r w:rsidR="00F44EEA">
        <w:rPr>
          <w:rFonts w:cs="B Nazanin" w:hint="cs"/>
          <w:rtl/>
          <w:lang w:bidi="fa-IR"/>
        </w:rPr>
        <w:t xml:space="preserve"> کل متن از فایل </w:t>
      </w:r>
      <w:r w:rsidR="00F44EEA">
        <w:rPr>
          <w:rFonts w:cs="B Nazanin"/>
          <w:lang w:bidi="fa-IR"/>
        </w:rPr>
        <w:t>.txt</w:t>
      </w:r>
      <w:r w:rsidR="00F44EEA">
        <w:rPr>
          <w:rFonts w:cs="B Nazanin" w:hint="cs"/>
          <w:rtl/>
          <w:lang w:bidi="fa-IR"/>
        </w:rPr>
        <w:t xml:space="preserve"> خوانده شده و</w:t>
      </w:r>
      <w:r w:rsidRPr="00F3053A">
        <w:rPr>
          <w:rFonts w:cs="B Nazanin" w:hint="cs"/>
          <w:rtl/>
        </w:rPr>
        <w:t xml:space="preserve"> با استفاده از </w:t>
      </w:r>
      <w:r w:rsidR="00F44EEA">
        <w:rPr>
          <w:rFonts w:cs="B Nazanin" w:hint="cs"/>
          <w:rtl/>
        </w:rPr>
        <w:t xml:space="preserve">تابع </w:t>
      </w:r>
      <w:r w:rsidR="00F44EEA" w:rsidRPr="00F44EEA">
        <w:rPr>
          <w:rFonts w:cs="B Nazanin"/>
        </w:rPr>
        <w:t>re.sub</w:t>
      </w:r>
      <w:r w:rsidR="00F44EEA">
        <w:rPr>
          <w:rFonts w:cs="B Nazanin" w:hint="cs"/>
          <w:rtl/>
        </w:rPr>
        <w:t xml:space="preserve"> که دو آرگومان دارد، آرگومان دوم جانشین آرگومان اول می گردد. به عنوان مثال</w:t>
      </w:r>
      <w:r w:rsidR="00F44EEA">
        <w:rPr>
          <w:rFonts w:cs="B Nazanin"/>
        </w:rPr>
        <w:t xml:space="preserve"> </w:t>
      </w:r>
      <w:r w:rsidR="00F44EEA">
        <w:rPr>
          <w:rFonts w:cs="B Nazanin" w:hint="cs"/>
          <w:rtl/>
          <w:lang w:bidi="fa-IR"/>
        </w:rPr>
        <w:t xml:space="preserve"> </w:t>
      </w:r>
      <w:r w:rsidR="00F44EEA">
        <w:rPr>
          <w:rFonts w:cs="B Nazanin" w:hint="cs"/>
          <w:rtl/>
        </w:rPr>
        <w:t xml:space="preserve">برای تصحیح حرف </w:t>
      </w:r>
      <w:r w:rsidR="00F44EEA" w:rsidRPr="00F44EEA">
        <w:rPr>
          <w:rFonts w:cs="B Nazanin" w:hint="cs"/>
          <w:rtl/>
        </w:rPr>
        <w:t xml:space="preserve">"ک" </w:t>
      </w:r>
      <w:r w:rsidR="00F44EEA">
        <w:rPr>
          <w:rFonts w:cs="B Nazanin" w:hint="cs"/>
          <w:rtl/>
        </w:rPr>
        <w:t>عربی</w:t>
      </w:r>
      <w:r w:rsidR="00F44EEA">
        <w:rPr>
          <w:rFonts w:cs="B Nazanin" w:hint="cs"/>
          <w:rtl/>
          <w:lang w:bidi="fa-IR"/>
        </w:rPr>
        <w:t xml:space="preserve"> به حرف "ک" معیار در زبان فارسی</w:t>
      </w:r>
      <w:r w:rsidR="00F44EEA">
        <w:rPr>
          <w:rFonts w:cs="B Nazanin" w:hint="cs"/>
          <w:rtl/>
        </w:rPr>
        <w:t xml:space="preserve"> در شکل شماره چهارم داریم:</w:t>
      </w:r>
    </w:p>
    <w:p w:rsidR="00F44EEA" w:rsidRDefault="00F44EEA" w:rsidP="00F44EEA">
      <w:pPr>
        <w:bidi/>
        <w:jc w:val="both"/>
        <w:rPr>
          <w:rFonts w:cs="B Nazan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DB6AC" wp14:editId="3A05AB11">
                <wp:simplePos x="0" y="0"/>
                <wp:positionH relativeFrom="column">
                  <wp:posOffset>1162050</wp:posOffset>
                </wp:positionH>
                <wp:positionV relativeFrom="paragraph">
                  <wp:posOffset>648970</wp:posOffset>
                </wp:positionV>
                <wp:extent cx="361251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44EEA" w:rsidRPr="00F44EEA" w:rsidRDefault="00F44EEA" w:rsidP="00F44EEA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</w:pPr>
                            <w:r w:rsidRPr="00F44EEA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تصویر</w:t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</w:rPr>
                              <w:instrText xml:space="preserve">SEQ </w:instrText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تصویر \* </w:instrText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</w:rPr>
                              <w:instrText>ARABIC</w:instrText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="009778A3">
                              <w:rPr>
                                <w:rFonts w:cs="B Nazanin"/>
                                <w:noProof/>
                                <w:sz w:val="16"/>
                                <w:szCs w:val="16"/>
                                <w:rtl/>
                              </w:rPr>
                              <w:t>4</w:t>
                            </w:r>
                            <w:r w:rsidRPr="00F44EEA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  <w:r w:rsidRPr="00F44EEA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- جانشین کردن حرف کاف معیار به جای دیگر کاف هاش مشابه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DB6AC" id="Text Box 10" o:spid="_x0000_s1032" type="#_x0000_t202" style="position:absolute;left:0;text-align:left;margin-left:91.5pt;margin-top:51.1pt;width:284.4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" stroked="f">
                <v:textbox style="mso-fit-shape-to-text:t" inset="0,0,0,0">
                  <w:txbxContent>
                    <w:p w:rsidR="00F44EEA" w:rsidRPr="00F44EEA" w:rsidRDefault="00F44EEA" w:rsidP="00F44EEA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sz w:val="16"/>
                          <w:szCs w:val="16"/>
                          <w:rtl/>
                        </w:rPr>
                      </w:pPr>
                      <w:r w:rsidRPr="00F44EEA">
                        <w:rPr>
                          <w:rFonts w:cs="B Nazanin" w:hint="cs"/>
                          <w:sz w:val="16"/>
                          <w:szCs w:val="16"/>
                          <w:rtl/>
                        </w:rPr>
                        <w:t>تصویر</w:t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</w:rPr>
                        <w:instrText xml:space="preserve">SEQ </w:instrText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تصویر \* </w:instrText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</w:rPr>
                        <w:instrText>ARABIC</w:instrText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="009778A3">
                        <w:rPr>
                          <w:rFonts w:cs="B Nazanin"/>
                          <w:noProof/>
                          <w:sz w:val="16"/>
                          <w:szCs w:val="16"/>
                          <w:rtl/>
                        </w:rPr>
                        <w:t>4</w:t>
                      </w:r>
                      <w:r w:rsidRPr="00F44EEA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end"/>
                      </w:r>
                      <w:r w:rsidRPr="00F44EEA">
                        <w:rPr>
                          <w:rFonts w:cs="B Nazanin" w:hint="cs"/>
                          <w:sz w:val="16"/>
                          <w:szCs w:val="16"/>
                          <w:rtl/>
                        </w:rPr>
                        <w:t>- جانشین کردن حرف کاف معیار به جای دیگر کاف هاش مشابه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4EEA">
        <w:rPr>
          <w:rFonts w:cs="B Nazanin"/>
          <w:noProof/>
          <w:rtl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612515" cy="587375"/>
            <wp:effectExtent l="0" t="0" r="6985" b="3175"/>
            <wp:wrapSquare wrapText="bothSides"/>
            <wp:docPr id="8" name="Picture 8" descr="C:\Users\K550 VX\Documents\ShareX\Screenshots\2017-03\ApplicationFrameHost_2017-03-02_08-43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550 VX\Documents\ShareX\Screenshots\2017-03\ApplicationFrameHost_2017-03-02_08-43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EEA" w:rsidRDefault="00F44EEA" w:rsidP="00F44EEA">
      <w:pPr>
        <w:bidi/>
        <w:jc w:val="both"/>
        <w:rPr>
          <w:rFonts w:cs="B Nazanin"/>
          <w:lang w:bidi="fa-IR"/>
        </w:rPr>
      </w:pPr>
    </w:p>
    <w:p w:rsidR="00F44EEA" w:rsidRPr="00F44EEA" w:rsidRDefault="00F44EEA" w:rsidP="00F44EEA">
      <w:pPr>
        <w:bidi/>
        <w:rPr>
          <w:rFonts w:cs="B Nazanin"/>
          <w:lang w:bidi="fa-IR"/>
        </w:rPr>
      </w:pPr>
    </w:p>
    <w:p w:rsidR="00F44EEA" w:rsidRDefault="00F44EEA" w:rsidP="00F44EEA">
      <w:pPr>
        <w:bidi/>
        <w:rPr>
          <w:rFonts w:cs="B Nazanin"/>
          <w:rtl/>
          <w:lang w:bidi="fa-IR"/>
        </w:rPr>
      </w:pPr>
    </w:p>
    <w:p w:rsidR="00F44EEA" w:rsidRDefault="00F44EEA" w:rsidP="006716AE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قابل ملاحظه است که یونیکد شماره </w:t>
      </w:r>
      <w:r>
        <w:rPr>
          <w:rFonts w:cs="B Nazanin"/>
          <w:lang w:bidi="fa-IR"/>
        </w:rPr>
        <w:t>\u063B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\uFB8E</w:t>
      </w:r>
      <w:r>
        <w:rPr>
          <w:rFonts w:cs="B Nazanin" w:hint="cs"/>
          <w:rtl/>
          <w:lang w:bidi="fa-IR"/>
        </w:rPr>
        <w:t xml:space="preserve"> (که معادل انواع کاف در زبان عربی می باشند) با یونیکد مربوط به حرف کاف معیار زبان فارسی تعویض شده اند.</w:t>
      </w:r>
      <w:r w:rsidR="00016048">
        <w:rPr>
          <w:rFonts w:cs="B Nazanin"/>
          <w:lang w:bidi="fa-IR"/>
        </w:rPr>
        <w:t xml:space="preserve"> </w:t>
      </w:r>
      <w:r w:rsidR="00016048">
        <w:rPr>
          <w:rFonts w:cs="B Nazanin" w:hint="cs"/>
          <w:rtl/>
          <w:lang w:bidi="fa-IR"/>
        </w:rPr>
        <w:t xml:space="preserve"> در آخر تمامی پیش پردازش های انجام شدهبا قالب </w:t>
      </w:r>
      <w:r w:rsidR="00016048">
        <w:rPr>
          <w:rFonts w:cs="B Nazanin"/>
          <w:lang w:bidi="fa-IR"/>
        </w:rPr>
        <w:t>utf-8</w:t>
      </w:r>
      <w:r w:rsidR="00016048">
        <w:rPr>
          <w:rFonts w:cs="B Nazanin" w:hint="cs"/>
          <w:rtl/>
          <w:lang w:bidi="fa-IR"/>
        </w:rPr>
        <w:t xml:space="preserve"> انکود شده و در فایل خروجی قرار می گیرند.</w:t>
      </w:r>
      <w:r w:rsidR="00D14340">
        <w:rPr>
          <w:rFonts w:cs="B Nazanin" w:hint="cs"/>
          <w:rtl/>
          <w:lang w:bidi="fa-IR"/>
        </w:rPr>
        <w:t xml:space="preserve"> خروجی کلاس </w:t>
      </w:r>
      <w:r w:rsidR="00D14340">
        <w:rPr>
          <w:rFonts w:cs="B Nazanin"/>
          <w:lang w:bidi="fa-IR"/>
        </w:rPr>
        <w:t>Normalizer</w:t>
      </w:r>
      <w:r w:rsidR="00D14340">
        <w:rPr>
          <w:rFonts w:cs="B Nazanin" w:hint="cs"/>
          <w:rtl/>
          <w:lang w:bidi="fa-IR"/>
        </w:rPr>
        <w:t xml:space="preserve"> بعد از انجام دو مرحله به شکل زیر می باشد</w:t>
      </w:r>
      <w:r w:rsidR="000348E3">
        <w:rPr>
          <w:rFonts w:cs="B Nazanin" w:hint="cs"/>
          <w:rtl/>
          <w:lang w:bidi="fa-IR"/>
        </w:rPr>
        <w:t xml:space="preserve">. </w:t>
      </w:r>
      <w:r w:rsidR="00FC422B">
        <w:rPr>
          <w:rFonts w:cs="B Nazanin" w:hint="cs"/>
          <w:rtl/>
          <w:lang w:bidi="fa-IR"/>
        </w:rPr>
        <w:t xml:space="preserve">بدلیل طولانی بودن متن در یک خط و </w:t>
      </w:r>
      <w:r w:rsidR="00D14340">
        <w:rPr>
          <w:rFonts w:cs="B Nazanin" w:hint="cs"/>
          <w:rtl/>
          <w:lang w:bidi="fa-IR"/>
        </w:rPr>
        <w:t xml:space="preserve">برای منظم تر دیده شدن از کاراکتر </w:t>
      </w:r>
      <w:r w:rsidR="00FC422B">
        <w:rPr>
          <w:rFonts w:cs="B Nazanin" w:hint="cs"/>
          <w:rtl/>
          <w:lang w:bidi="fa-IR"/>
        </w:rPr>
        <w:t xml:space="preserve">ها خروجی </w:t>
      </w:r>
      <w:r w:rsidR="000348E3">
        <w:rPr>
          <w:rFonts w:cs="B Nazanin" w:hint="cs"/>
          <w:rtl/>
          <w:lang w:bidi="fa-IR"/>
        </w:rPr>
        <w:t>در دو تصویر قابل مشاهده می باشد.</w:t>
      </w:r>
    </w:p>
    <w:p w:rsidR="00ED7D68" w:rsidRDefault="00ED7D68" w:rsidP="00ED7D68">
      <w:pPr>
        <w:bidi/>
        <w:rPr>
          <w:rFonts w:cs="B Nazanin"/>
          <w:rtl/>
          <w:lang w:bidi="fa-IR"/>
        </w:rPr>
      </w:pPr>
      <w:r w:rsidRPr="00ED7D68">
        <w:rPr>
          <w:rFonts w:cs="B Nazanin"/>
          <w:noProof/>
          <w:rtl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739302</wp:posOffset>
            </wp:positionH>
            <wp:positionV relativeFrom="paragraph">
              <wp:posOffset>14740</wp:posOffset>
            </wp:positionV>
            <wp:extent cx="5203782" cy="169396"/>
            <wp:effectExtent l="0" t="0" r="0" b="2540"/>
            <wp:wrapSquare wrapText="bothSides"/>
            <wp:docPr id="4" name="Picture 4" descr="C:\Users\K550 VX\Documents\ShareX\Screenshots\2017-03\ApplicationFrameHost_2017-03-02_11-17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550 VX\Documents\ShareX\Screenshots\2017-03\ApplicationFrameHost_2017-03-02_11-17-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82" cy="16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D68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D7D68">
        <w:rPr>
          <w:rFonts w:cs="B Nazanin"/>
          <w:noProof/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5943600" cy="154305"/>
            <wp:effectExtent l="0" t="0" r="0" b="0"/>
            <wp:wrapSquare wrapText="bothSides"/>
            <wp:docPr id="5" name="Picture 5" descr="C:\Users\K550 VX\Documents\ShareX\Screenshots\2017-03\ApplicationFrameHost_2017-03-02_11-17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550 VX\Documents\ShareX\Screenshots\2017-03\ApplicationFrameHost_2017-03-02_11-17-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DCB" w:rsidRDefault="00D82DCB" w:rsidP="00D14340">
      <w:pPr>
        <w:bidi/>
        <w:rPr>
          <w:rFonts w:cs="B Nazanin"/>
          <w:lang w:bidi="fa-IR"/>
        </w:rPr>
      </w:pPr>
    </w:p>
    <w:p w:rsidR="00E263B8" w:rsidRDefault="00E263B8" w:rsidP="006716A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قابل مشاهده است </w:t>
      </w:r>
      <w:r w:rsidR="000348E3">
        <w:rPr>
          <w:rFonts w:cs="B Nazanin" w:hint="cs"/>
          <w:rtl/>
          <w:lang w:bidi="fa-IR"/>
        </w:rPr>
        <w:t xml:space="preserve">تمامی علائم نگارشی حذف و حرف های </w:t>
      </w:r>
      <w:r>
        <w:rPr>
          <w:rFonts w:cs="B Nazanin" w:hint="cs"/>
          <w:rtl/>
          <w:lang w:bidi="fa-IR"/>
        </w:rPr>
        <w:t xml:space="preserve"> بیگانه با زبان فارسی از متن حذف شده اند.</w:t>
      </w:r>
      <w:r w:rsidR="00FB5D95">
        <w:rPr>
          <w:rFonts w:cs="B Nazanin"/>
          <w:lang w:bidi="fa-IR"/>
        </w:rPr>
        <w:t xml:space="preserve"> </w:t>
      </w:r>
      <w:r w:rsidR="00FB5D95">
        <w:rPr>
          <w:rFonts w:cs="B Nazanin" w:hint="cs"/>
          <w:rtl/>
          <w:lang w:bidi="fa-IR"/>
        </w:rPr>
        <w:t xml:space="preserve"> البته این امر مخصوص اشتباه تایپی و یا ناهماهنگی های سیستم های انکودینگ می باشد. مشخص است که این امر به منظور فارسی کردن نگارش متون عربی نمی باشد و صرفا جهت نشان دادن توانایی کد مربوطه می باشد.</w:t>
      </w:r>
    </w:p>
    <w:p w:rsidR="00D14340" w:rsidRDefault="00901BE5" w:rsidP="007D1E6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در نهایت </w:t>
      </w:r>
      <w:r w:rsidR="00FC422B">
        <w:rPr>
          <w:rFonts w:cs="B Nazanin" w:hint="cs"/>
          <w:rtl/>
          <w:lang w:bidi="fa-IR"/>
        </w:rPr>
        <w:t xml:space="preserve">نمایش </w:t>
      </w:r>
      <w:r w:rsidR="007D1E6A">
        <w:rPr>
          <w:rFonts w:cs="B Nazanin" w:hint="cs"/>
          <w:rtl/>
          <w:lang w:bidi="fa-IR"/>
        </w:rPr>
        <w:t xml:space="preserve"> </w:t>
      </w:r>
      <w:r w:rsidR="00FC422B">
        <w:rPr>
          <w:rFonts w:cs="B Nazanin"/>
          <w:lang w:bidi="fa-IR"/>
        </w:rPr>
        <w:t>finite state machine</w:t>
      </w:r>
      <w:r w:rsidR="00FC422B">
        <w:rPr>
          <w:rFonts w:cs="B Nazanin" w:hint="cs"/>
          <w:rtl/>
          <w:lang w:bidi="fa-IR"/>
        </w:rPr>
        <w:t xml:space="preserve"> </w:t>
      </w:r>
      <w:r w:rsidR="007D1E6A">
        <w:rPr>
          <w:rFonts w:cs="B Nazanin" w:hint="cs"/>
          <w:rtl/>
          <w:lang w:bidi="fa-IR"/>
        </w:rPr>
        <w:t>مربوط به بخش پیش پردازش این</w:t>
      </w:r>
      <w:r w:rsidR="00FC422B">
        <w:rPr>
          <w:rFonts w:cs="B Nazanin" w:hint="cs"/>
          <w:rtl/>
          <w:lang w:bidi="fa-IR"/>
        </w:rPr>
        <w:t xml:space="preserve"> پروژه به شکل زیر می باشد: </w:t>
      </w:r>
    </w:p>
    <w:p w:rsidR="00901BE5" w:rsidRDefault="00901BE5" w:rsidP="00901BE5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 wp14:anchorId="48CDFCAB">
            <wp:extent cx="4382223" cy="3167743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453" cy="3175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22B" w:rsidRDefault="00E263B8" w:rsidP="00A360D0">
      <w:pPr>
        <w:bidi/>
        <w:rPr>
          <w:rFonts w:cs="B Nazanin"/>
          <w:b/>
          <w:bCs/>
          <w:sz w:val="24"/>
          <w:szCs w:val="22"/>
          <w:rtl/>
        </w:rPr>
      </w:pPr>
      <w:r w:rsidRPr="00E263B8">
        <w:rPr>
          <w:rFonts w:cs="B Nazanin" w:hint="cs"/>
          <w:b/>
          <w:bCs/>
          <w:sz w:val="24"/>
          <w:szCs w:val="22"/>
          <w:rtl/>
        </w:rPr>
        <w:lastRenderedPageBreak/>
        <w:t xml:space="preserve">فاز سوم : </w:t>
      </w:r>
      <w:r w:rsidRPr="00E263B8">
        <w:rPr>
          <w:rFonts w:cs="B Nazanin"/>
          <w:b/>
          <w:bCs/>
          <w:sz w:val="24"/>
          <w:szCs w:val="22"/>
        </w:rPr>
        <w:t>Tokenization</w:t>
      </w:r>
      <w:r w:rsidRPr="00E263B8">
        <w:rPr>
          <w:rFonts w:cs="B Nazanin" w:hint="cs"/>
          <w:b/>
          <w:bCs/>
          <w:sz w:val="24"/>
          <w:szCs w:val="22"/>
          <w:rtl/>
        </w:rPr>
        <w:t xml:space="preserve"> :</w:t>
      </w:r>
    </w:p>
    <w:p w:rsidR="001D5B6C" w:rsidRDefault="00E263B8" w:rsidP="00DC2B3E">
      <w:pPr>
        <w:bidi/>
        <w:jc w:val="lowKashida"/>
        <w:rPr>
          <w:rFonts w:cs="B Nazanin"/>
          <w:rtl/>
          <w:lang w:bidi="fa-IR"/>
        </w:rPr>
      </w:pPr>
      <w:r w:rsidRPr="007C70DC">
        <w:rPr>
          <w:rFonts w:cs="B Nazanin" w:hint="cs"/>
          <w:rtl/>
          <w:lang w:bidi="fa-IR"/>
        </w:rPr>
        <w:t>بعد از اینکه مراحل نرمال سازی انجام گرفت نیاز است که متن</w:t>
      </w:r>
      <w:r w:rsidR="00DD3A82">
        <w:rPr>
          <w:rFonts w:cs="B Nazanin" w:hint="cs"/>
          <w:rtl/>
          <w:lang w:bidi="fa-IR"/>
        </w:rPr>
        <w:t xml:space="preserve"> به بخش های سازنده اش تجزیه شود. که این نیازمند استفاده از اسکریپت </w:t>
      </w:r>
      <w:r w:rsidR="00DD3A82" w:rsidRPr="00DD3A82">
        <w:rPr>
          <w:rFonts w:cs="B Nazanin"/>
          <w:lang w:bidi="fa-IR"/>
        </w:rPr>
        <w:t>Tokenizer.py</w:t>
      </w:r>
      <w:r w:rsidR="00DD3A82">
        <w:rPr>
          <w:rFonts w:cs="B Nazanin" w:hint="cs"/>
          <w:rtl/>
          <w:lang w:bidi="fa-IR"/>
        </w:rPr>
        <w:t xml:space="preserve"> می باشد. این عمل با دستور </w:t>
      </w:r>
      <w:r w:rsidR="008A0D80" w:rsidRPr="008A0D80">
        <w:rPr>
          <w:rFonts w:cs="B Nazanin"/>
          <w:lang w:bidi="fa-IR"/>
        </w:rPr>
        <w:t>python Tokenizer.py</w:t>
      </w:r>
      <w:r w:rsidR="008A0D80">
        <w:rPr>
          <w:rFonts w:cs="B Nazanin" w:hint="cs"/>
          <w:rtl/>
          <w:lang w:bidi="fa-IR"/>
        </w:rPr>
        <w:t xml:space="preserve"> از کنسول انجام می گیرد.</w:t>
      </w:r>
      <w:r w:rsidR="004A2209">
        <w:rPr>
          <w:rFonts w:cs="B Nazanin" w:hint="cs"/>
          <w:rtl/>
          <w:lang w:bidi="fa-IR"/>
        </w:rPr>
        <w:t xml:space="preserve"> نام فایل متنی خروجی از فاز قبل (</w:t>
      </w:r>
      <w:r w:rsidR="004A2209">
        <w:rPr>
          <w:rFonts w:cs="B Nazanin"/>
          <w:lang w:bidi="fa-IR"/>
        </w:rPr>
        <w:t>Normalized.txt</w:t>
      </w:r>
      <w:r w:rsidR="004A2209">
        <w:rPr>
          <w:rFonts w:cs="B Nazanin" w:hint="cs"/>
          <w:rtl/>
          <w:lang w:bidi="fa-IR"/>
        </w:rPr>
        <w:t xml:space="preserve">) در اسکریپت </w:t>
      </w:r>
      <w:r w:rsidR="004A2209">
        <w:rPr>
          <w:rFonts w:cs="B Nazanin"/>
          <w:lang w:bidi="fa-IR"/>
        </w:rPr>
        <w:t>Tokenizer.py</w:t>
      </w:r>
      <w:r w:rsidR="004A2209">
        <w:rPr>
          <w:rFonts w:cs="B Nazanin" w:hint="cs"/>
          <w:rtl/>
          <w:lang w:bidi="fa-IR"/>
        </w:rPr>
        <w:t xml:space="preserve"> از قبل نوشته شده یا به عبارتی </w:t>
      </w:r>
      <w:r w:rsidR="004A2209">
        <w:rPr>
          <w:rFonts w:cs="B Nazanin"/>
          <w:lang w:bidi="fa-IR"/>
        </w:rPr>
        <w:t>Hardcode</w:t>
      </w:r>
      <w:r w:rsidR="004A2209">
        <w:rPr>
          <w:rFonts w:cs="B Nazanin" w:hint="cs"/>
          <w:rtl/>
          <w:lang w:bidi="fa-IR"/>
        </w:rPr>
        <w:t xml:space="preserve"> شده است</w:t>
      </w:r>
      <w:r w:rsidR="001D5B6C">
        <w:rPr>
          <w:rFonts w:cs="B Nazanin" w:hint="cs"/>
          <w:rtl/>
          <w:lang w:bidi="fa-IR"/>
        </w:rPr>
        <w:t>. از تشریح قسمت های گرفتن ورودی و مسائل پیش پا فتاده صرف نظر کرده و به قسمت انجام پردازش می پردازیم. قسمت اصلی پردازش در تصویر شماره 5 قابل مشاهده می باشد:</w:t>
      </w:r>
    </w:p>
    <w:p w:rsidR="00C13E76" w:rsidRDefault="00C13E76" w:rsidP="00C13E76">
      <w:pPr>
        <w:keepNext/>
        <w:bidi/>
      </w:pPr>
      <w:r w:rsidRPr="00C13E76">
        <w:rPr>
          <w:rFonts w:cs="B Nazanin"/>
          <w:noProof/>
          <w:rtl/>
        </w:rPr>
        <w:drawing>
          <wp:inline distT="0" distB="0" distL="0" distR="0" wp14:anchorId="1C23B6EE" wp14:editId="212D962A">
            <wp:extent cx="5943600" cy="2123113"/>
            <wp:effectExtent l="0" t="0" r="0" b="0"/>
            <wp:docPr id="9" name="Picture 9" descr="C:\Users\K550 VX\Documents\ShareX\Screenshots\2017-03\ApplicationFrameHost_2017-03-02_11-3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550 VX\Documents\ShareX\Screenshots\2017-03\ApplicationFrameHost_2017-03-02_11-33-5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76" w:rsidRDefault="00C13E76" w:rsidP="00C13E76">
      <w:pPr>
        <w:pStyle w:val="Caption"/>
        <w:bidi/>
        <w:jc w:val="center"/>
        <w:rPr>
          <w:rFonts w:cs="B Nazanin"/>
          <w:rtl/>
          <w:lang w:bidi="fa-IR"/>
        </w:rPr>
      </w:pPr>
      <w:r w:rsidRPr="00C13E76">
        <w:rPr>
          <w:rFonts w:cs="B Nazanin" w:hint="cs"/>
          <w:sz w:val="16"/>
          <w:szCs w:val="16"/>
          <w:rtl/>
        </w:rPr>
        <w:t>تصویر</w:t>
      </w:r>
      <w:r w:rsidRPr="00C13E76">
        <w:rPr>
          <w:rFonts w:cs="B Nazanin"/>
          <w:sz w:val="16"/>
          <w:szCs w:val="16"/>
          <w:rtl/>
        </w:rPr>
        <w:t xml:space="preserve"> </w:t>
      </w:r>
      <w:r w:rsidRPr="00C13E76">
        <w:rPr>
          <w:rFonts w:cs="B Nazanin"/>
          <w:sz w:val="16"/>
          <w:szCs w:val="16"/>
          <w:rtl/>
        </w:rPr>
        <w:fldChar w:fldCharType="begin"/>
      </w:r>
      <w:r w:rsidRPr="00C13E76">
        <w:rPr>
          <w:rFonts w:cs="B Nazanin"/>
          <w:sz w:val="16"/>
          <w:szCs w:val="16"/>
          <w:rtl/>
        </w:rPr>
        <w:instrText xml:space="preserve"> </w:instrText>
      </w:r>
      <w:r w:rsidRPr="00C13E76">
        <w:rPr>
          <w:rFonts w:cs="B Nazanin"/>
          <w:sz w:val="16"/>
          <w:szCs w:val="16"/>
        </w:rPr>
        <w:instrText xml:space="preserve">SEQ </w:instrText>
      </w:r>
      <w:r w:rsidRPr="00C13E76">
        <w:rPr>
          <w:rFonts w:cs="B Nazanin"/>
          <w:sz w:val="16"/>
          <w:szCs w:val="16"/>
          <w:rtl/>
        </w:rPr>
        <w:instrText xml:space="preserve">تصویر \* </w:instrText>
      </w:r>
      <w:r w:rsidRPr="00C13E76">
        <w:rPr>
          <w:rFonts w:cs="B Nazanin"/>
          <w:sz w:val="16"/>
          <w:szCs w:val="16"/>
        </w:rPr>
        <w:instrText>ARABIC</w:instrText>
      </w:r>
      <w:r w:rsidRPr="00C13E76">
        <w:rPr>
          <w:rFonts w:cs="B Nazanin"/>
          <w:sz w:val="16"/>
          <w:szCs w:val="16"/>
          <w:rtl/>
        </w:rPr>
        <w:instrText xml:space="preserve"> </w:instrText>
      </w:r>
      <w:r w:rsidRPr="00C13E76">
        <w:rPr>
          <w:rFonts w:cs="B Nazanin"/>
          <w:sz w:val="16"/>
          <w:szCs w:val="16"/>
          <w:rtl/>
        </w:rPr>
        <w:fldChar w:fldCharType="separate"/>
      </w:r>
      <w:r w:rsidR="009778A3">
        <w:rPr>
          <w:rFonts w:cs="B Nazanin"/>
          <w:noProof/>
          <w:sz w:val="16"/>
          <w:szCs w:val="16"/>
          <w:rtl/>
        </w:rPr>
        <w:t>5</w:t>
      </w:r>
      <w:r w:rsidRPr="00C13E76">
        <w:rPr>
          <w:rFonts w:cs="B Nazanin"/>
          <w:sz w:val="16"/>
          <w:szCs w:val="16"/>
          <w:rtl/>
        </w:rPr>
        <w:fldChar w:fldCharType="end"/>
      </w:r>
      <w:r w:rsidRPr="00C13E76">
        <w:rPr>
          <w:rFonts w:cs="B Nazanin" w:hint="cs"/>
          <w:sz w:val="16"/>
          <w:szCs w:val="16"/>
          <w:rtl/>
        </w:rPr>
        <w:t>- پردازش متن به منظور جدا سازی عناصر تشکلی دهنده ان با در نظر گرفتن علائم نگارشی</w:t>
      </w:r>
    </w:p>
    <w:p w:rsidR="004A2209" w:rsidRDefault="00C30019" w:rsidP="00DC2B3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C13E76">
        <w:rPr>
          <w:rFonts w:cs="B Nazanin" w:hint="cs"/>
          <w:rtl/>
          <w:lang w:bidi="fa-IR"/>
        </w:rPr>
        <w:t xml:space="preserve">و در تصویر شماره  6 ام قسمت مربوط به انجام پردازش بر روی متن و محاسبه تعداد تکرار هم کلمه را بدون </w:t>
      </w:r>
      <w:r w:rsidR="00DC2B3E">
        <w:rPr>
          <w:rFonts w:cs="B Nazanin" w:hint="cs"/>
          <w:rtl/>
          <w:lang w:bidi="fa-IR"/>
        </w:rPr>
        <w:t xml:space="preserve">در نظر گرفتن علائم نگارشی داریم. شایان ذکر است که کد قابلیت جدا سازی </w:t>
      </w:r>
      <w:r w:rsidR="00DC2B3E">
        <w:rPr>
          <w:rFonts w:cs="B Nazanin"/>
          <w:lang w:bidi="fa-IR"/>
        </w:rPr>
        <w:t>IP</w:t>
      </w:r>
      <w:r w:rsidR="00DC2B3E">
        <w:rPr>
          <w:rFonts w:cs="B Nazanin" w:hint="cs"/>
          <w:rtl/>
          <w:lang w:bidi="fa-IR"/>
        </w:rPr>
        <w:t xml:space="preserve"> را با استفاده از </w:t>
      </w:r>
      <w:r w:rsidR="00DC2B3E">
        <w:rPr>
          <w:rFonts w:cs="B Nazanin"/>
          <w:lang w:bidi="fa-IR"/>
        </w:rPr>
        <w:t>Regular Expression</w:t>
      </w:r>
      <w:r w:rsidR="00DC2B3E">
        <w:rPr>
          <w:rFonts w:cs="B Nazanin" w:hint="cs"/>
          <w:rtl/>
          <w:lang w:bidi="fa-IR"/>
        </w:rPr>
        <w:t xml:space="preserve"> دارد.</w:t>
      </w:r>
    </w:p>
    <w:p w:rsidR="009778A3" w:rsidRDefault="009778A3" w:rsidP="009778A3">
      <w:pPr>
        <w:keepNext/>
        <w:bidi/>
        <w:jc w:val="center"/>
      </w:pPr>
      <w:r w:rsidRPr="009778A3">
        <w:rPr>
          <w:rFonts w:cs="B Nazanin"/>
          <w:noProof/>
          <w:rtl/>
        </w:rPr>
        <w:drawing>
          <wp:inline distT="0" distB="0" distL="0" distR="0" wp14:anchorId="7AA5AE59" wp14:editId="411E80D9">
            <wp:extent cx="3872345" cy="346257"/>
            <wp:effectExtent l="0" t="0" r="0" b="0"/>
            <wp:docPr id="293" name="Picture 293" descr="C:\Users\K550 VX\Documents\ShareX\Screenshots\2017-03\ApplicationFrameHost_2017-03-02_19-2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550 VX\Documents\ShareX\Screenshots\2017-03\ApplicationFrameHost_2017-03-02_19-28-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10" cy="35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A3" w:rsidRDefault="009778A3" w:rsidP="009778A3">
      <w:pPr>
        <w:pStyle w:val="Caption"/>
        <w:bidi/>
        <w:jc w:val="center"/>
        <w:rPr>
          <w:rFonts w:cs="B Nazanin"/>
          <w:sz w:val="16"/>
          <w:szCs w:val="16"/>
        </w:rPr>
      </w:pPr>
      <w:r w:rsidRPr="009778A3">
        <w:rPr>
          <w:rFonts w:cs="B Nazanin" w:hint="cs"/>
          <w:sz w:val="16"/>
          <w:szCs w:val="16"/>
          <w:rtl/>
        </w:rPr>
        <w:t>تصویر</w:t>
      </w:r>
      <w:r w:rsidRPr="009778A3">
        <w:rPr>
          <w:rFonts w:cs="B Nazanin"/>
          <w:sz w:val="16"/>
          <w:szCs w:val="16"/>
          <w:rtl/>
        </w:rPr>
        <w:t xml:space="preserve"> </w:t>
      </w:r>
      <w:r w:rsidRPr="009778A3">
        <w:rPr>
          <w:rFonts w:cs="B Nazanin"/>
          <w:sz w:val="16"/>
          <w:szCs w:val="16"/>
          <w:rtl/>
        </w:rPr>
        <w:fldChar w:fldCharType="begin"/>
      </w:r>
      <w:r w:rsidRPr="009778A3">
        <w:rPr>
          <w:rFonts w:cs="B Nazanin"/>
          <w:sz w:val="16"/>
          <w:szCs w:val="16"/>
          <w:rtl/>
        </w:rPr>
        <w:instrText xml:space="preserve"> </w:instrText>
      </w:r>
      <w:r w:rsidRPr="009778A3">
        <w:rPr>
          <w:rFonts w:cs="B Nazanin"/>
          <w:sz w:val="16"/>
          <w:szCs w:val="16"/>
        </w:rPr>
        <w:instrText xml:space="preserve">SEQ </w:instrText>
      </w:r>
      <w:r w:rsidRPr="009778A3">
        <w:rPr>
          <w:rFonts w:cs="B Nazanin"/>
          <w:sz w:val="16"/>
          <w:szCs w:val="16"/>
          <w:rtl/>
        </w:rPr>
        <w:instrText xml:space="preserve">تصویر \* </w:instrText>
      </w:r>
      <w:r w:rsidRPr="009778A3">
        <w:rPr>
          <w:rFonts w:cs="B Nazanin"/>
          <w:sz w:val="16"/>
          <w:szCs w:val="16"/>
        </w:rPr>
        <w:instrText>ARABIC</w:instrText>
      </w:r>
      <w:r w:rsidRPr="009778A3">
        <w:rPr>
          <w:rFonts w:cs="B Nazanin"/>
          <w:sz w:val="16"/>
          <w:szCs w:val="16"/>
          <w:rtl/>
        </w:rPr>
        <w:instrText xml:space="preserve"> </w:instrText>
      </w:r>
      <w:r w:rsidRPr="009778A3">
        <w:rPr>
          <w:rFonts w:cs="B Nazanin"/>
          <w:sz w:val="16"/>
          <w:szCs w:val="16"/>
          <w:rtl/>
        </w:rPr>
        <w:fldChar w:fldCharType="separate"/>
      </w:r>
      <w:r w:rsidRPr="009778A3">
        <w:rPr>
          <w:rFonts w:cs="B Nazanin"/>
          <w:sz w:val="16"/>
          <w:szCs w:val="16"/>
          <w:rtl/>
        </w:rPr>
        <w:t>6</w:t>
      </w:r>
      <w:r w:rsidRPr="009778A3">
        <w:rPr>
          <w:rFonts w:cs="B Nazanin"/>
          <w:sz w:val="16"/>
          <w:szCs w:val="16"/>
          <w:rtl/>
        </w:rPr>
        <w:fldChar w:fldCharType="end"/>
      </w:r>
      <w:r w:rsidRPr="009778A3">
        <w:rPr>
          <w:rFonts w:cs="B Nazanin" w:hint="cs"/>
          <w:sz w:val="16"/>
          <w:szCs w:val="16"/>
          <w:rtl/>
        </w:rPr>
        <w:t xml:space="preserve">- تشخیص و جداسازی </w:t>
      </w:r>
      <w:r w:rsidRPr="009778A3">
        <w:rPr>
          <w:rFonts w:cs="B Nazanin"/>
          <w:sz w:val="16"/>
          <w:szCs w:val="16"/>
        </w:rPr>
        <w:t>IP</w:t>
      </w:r>
      <w:r w:rsidRPr="009778A3">
        <w:rPr>
          <w:rFonts w:cs="B Nazanin" w:hint="cs"/>
          <w:sz w:val="16"/>
          <w:szCs w:val="16"/>
          <w:rtl/>
        </w:rPr>
        <w:t xml:space="preserve"> در کلاس</w:t>
      </w:r>
      <w:r w:rsidRPr="009778A3">
        <w:rPr>
          <w:rFonts w:cs="B Nazanin"/>
          <w:sz w:val="16"/>
          <w:szCs w:val="16"/>
        </w:rPr>
        <w:t xml:space="preserve"> Tokenizer</w:t>
      </w:r>
    </w:p>
    <w:p w:rsidR="009778A3" w:rsidRPr="009778A3" w:rsidRDefault="009778A3" w:rsidP="009778A3">
      <w:pPr>
        <w:bidi/>
      </w:pPr>
    </w:p>
    <w:p w:rsidR="00C13E76" w:rsidRPr="00935CE2" w:rsidRDefault="00C13E76" w:rsidP="00C13E76">
      <w:pPr>
        <w:keepNext/>
        <w:bidi/>
        <w:rPr>
          <w:rFonts w:cs="B Nazanin"/>
          <w:bCs/>
          <w:smallCaps/>
          <w:color w:val="732117" w:themeColor="accent2" w:themeShade="BF"/>
          <w:spacing w:val="10"/>
          <w:sz w:val="16"/>
          <w:szCs w:val="16"/>
        </w:rPr>
      </w:pPr>
      <w:r w:rsidRPr="00935CE2">
        <w:rPr>
          <w:rFonts w:cs="B Nazanin"/>
          <w:bCs/>
          <w:smallCaps/>
          <w:noProof/>
          <w:color w:val="732117" w:themeColor="accent2" w:themeShade="BF"/>
          <w:spacing w:val="10"/>
          <w:sz w:val="16"/>
          <w:szCs w:val="16"/>
          <w:rtl/>
        </w:rPr>
        <w:drawing>
          <wp:inline distT="0" distB="0" distL="0" distR="0" wp14:anchorId="76A239E5" wp14:editId="4893FBE7">
            <wp:extent cx="5943600" cy="2567431"/>
            <wp:effectExtent l="0" t="0" r="0" b="4445"/>
            <wp:docPr id="11" name="Picture 11" descr="C:\Users\K550 VX\Documents\ShareX\Screenshots\2017-03\ApplicationFrameHost_2017-03-02_11-3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550 VX\Documents\ShareX\Screenshots\2017-03\ApplicationFrameHost_2017-03-02_11-36-5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76" w:rsidRPr="00935CE2" w:rsidRDefault="00C13E76" w:rsidP="00935CE2">
      <w:pPr>
        <w:pStyle w:val="Caption"/>
        <w:bidi/>
        <w:jc w:val="center"/>
        <w:rPr>
          <w:rFonts w:cs="B Nazanin"/>
          <w:sz w:val="16"/>
          <w:szCs w:val="16"/>
          <w:rtl/>
        </w:rPr>
      </w:pPr>
      <w:r w:rsidRPr="00935CE2">
        <w:rPr>
          <w:rFonts w:cs="B Nazanin" w:hint="cs"/>
          <w:sz w:val="16"/>
          <w:szCs w:val="16"/>
          <w:rtl/>
        </w:rPr>
        <w:t>تصویر</w:t>
      </w:r>
      <w:r w:rsidRPr="00935CE2">
        <w:rPr>
          <w:rFonts w:cs="B Nazanin"/>
          <w:sz w:val="16"/>
          <w:szCs w:val="16"/>
          <w:rtl/>
        </w:rPr>
        <w:t xml:space="preserve"> </w:t>
      </w:r>
      <w:r w:rsidRPr="00935CE2">
        <w:rPr>
          <w:rFonts w:cs="B Nazanin"/>
          <w:sz w:val="16"/>
          <w:szCs w:val="16"/>
          <w:rtl/>
        </w:rPr>
        <w:fldChar w:fldCharType="begin"/>
      </w:r>
      <w:r w:rsidRPr="00935CE2">
        <w:rPr>
          <w:rFonts w:cs="B Nazanin"/>
          <w:sz w:val="16"/>
          <w:szCs w:val="16"/>
          <w:rtl/>
        </w:rPr>
        <w:instrText xml:space="preserve"> </w:instrText>
      </w:r>
      <w:r w:rsidRPr="00935CE2">
        <w:rPr>
          <w:rFonts w:cs="B Nazanin"/>
          <w:sz w:val="16"/>
          <w:szCs w:val="16"/>
        </w:rPr>
        <w:instrText xml:space="preserve">SEQ </w:instrText>
      </w:r>
      <w:r w:rsidRPr="00935CE2">
        <w:rPr>
          <w:rFonts w:cs="B Nazanin"/>
          <w:sz w:val="16"/>
          <w:szCs w:val="16"/>
          <w:rtl/>
        </w:rPr>
        <w:instrText xml:space="preserve">تصویر \* </w:instrText>
      </w:r>
      <w:r w:rsidRPr="00935CE2">
        <w:rPr>
          <w:rFonts w:cs="B Nazanin"/>
          <w:sz w:val="16"/>
          <w:szCs w:val="16"/>
        </w:rPr>
        <w:instrText>ARABIC</w:instrText>
      </w:r>
      <w:r w:rsidRPr="00935CE2">
        <w:rPr>
          <w:rFonts w:cs="B Nazanin"/>
          <w:sz w:val="16"/>
          <w:szCs w:val="16"/>
          <w:rtl/>
        </w:rPr>
        <w:instrText xml:space="preserve"> </w:instrText>
      </w:r>
      <w:r w:rsidRPr="00935CE2">
        <w:rPr>
          <w:rFonts w:cs="B Nazanin"/>
          <w:sz w:val="16"/>
          <w:szCs w:val="16"/>
          <w:rtl/>
        </w:rPr>
        <w:fldChar w:fldCharType="separate"/>
      </w:r>
      <w:r w:rsidR="009778A3">
        <w:rPr>
          <w:rFonts w:cs="B Nazanin"/>
          <w:noProof/>
          <w:sz w:val="16"/>
          <w:szCs w:val="16"/>
          <w:rtl/>
        </w:rPr>
        <w:t>7</w:t>
      </w:r>
      <w:r w:rsidRPr="00935CE2">
        <w:rPr>
          <w:rFonts w:cs="B Nazanin"/>
          <w:sz w:val="16"/>
          <w:szCs w:val="16"/>
          <w:rtl/>
        </w:rPr>
        <w:fldChar w:fldCharType="end"/>
      </w:r>
      <w:r w:rsidRPr="00935CE2">
        <w:rPr>
          <w:rFonts w:cs="B Nazanin" w:hint="cs"/>
          <w:sz w:val="16"/>
          <w:szCs w:val="16"/>
          <w:rtl/>
        </w:rPr>
        <w:t>- پردازش متن به منظور جداسازی عناصر اصلی تشکیل دهنده آن بدون در نظر گرفتن علائم نگارشی</w:t>
      </w:r>
    </w:p>
    <w:p w:rsidR="00FF5597" w:rsidRDefault="00F00608" w:rsidP="00FF559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 سپس تمامی مقادیر اندازه گیری شده درکنسول پرینت و قابل مشاهده می باشد.</w:t>
      </w:r>
    </w:p>
    <w:p w:rsidR="00F00608" w:rsidRPr="00F00608" w:rsidRDefault="00F00608" w:rsidP="00F00608">
      <w:pPr>
        <w:bidi/>
        <w:rPr>
          <w:rFonts w:cs="B Nazanin"/>
          <w:b/>
          <w:bCs/>
          <w:sz w:val="24"/>
          <w:szCs w:val="22"/>
          <w:rtl/>
        </w:rPr>
      </w:pPr>
      <w:r w:rsidRPr="00F00608">
        <w:rPr>
          <w:rFonts w:cs="B Nazanin" w:hint="cs"/>
          <w:b/>
          <w:bCs/>
          <w:sz w:val="24"/>
          <w:szCs w:val="22"/>
          <w:rtl/>
        </w:rPr>
        <w:lastRenderedPageBreak/>
        <w:t xml:space="preserve">فاز چهارم: نوشتن و نمایش خروجی مقادیر در قالب </w:t>
      </w:r>
      <w:r w:rsidRPr="00F00608">
        <w:rPr>
          <w:rFonts w:cs="B Nazanin"/>
          <w:b/>
          <w:bCs/>
          <w:sz w:val="24"/>
          <w:szCs w:val="22"/>
        </w:rPr>
        <w:t>Json</w:t>
      </w:r>
      <w:r w:rsidRPr="00F00608">
        <w:rPr>
          <w:rFonts w:cs="B Nazanin" w:hint="cs"/>
          <w:b/>
          <w:bCs/>
          <w:sz w:val="24"/>
          <w:szCs w:val="22"/>
          <w:rtl/>
        </w:rPr>
        <w:t xml:space="preserve"> :</w:t>
      </w:r>
    </w:p>
    <w:p w:rsidR="00F00608" w:rsidRDefault="00202D75" w:rsidP="00F00608">
      <w:pPr>
        <w:bidi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3DFD9F" wp14:editId="2337A3B7">
                <wp:simplePos x="0" y="0"/>
                <wp:positionH relativeFrom="column">
                  <wp:posOffset>1129665</wp:posOffset>
                </wp:positionH>
                <wp:positionV relativeFrom="paragraph">
                  <wp:posOffset>4090035</wp:posOffset>
                </wp:positionV>
                <wp:extent cx="368490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D75" w:rsidRPr="00202D75" w:rsidRDefault="00202D75" w:rsidP="00202D75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sz w:val="16"/>
                                <w:szCs w:val="16"/>
                              </w:rPr>
                            </w:pPr>
                            <w:r w:rsidRPr="00202D75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>تصویر</w: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</w:rPr>
                              <w:instrText xml:space="preserve">SEQ </w:instrTex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تصویر \* </w:instrTex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</w:rPr>
                              <w:instrText>ARABIC</w:instrTex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="009778A3">
                              <w:rPr>
                                <w:rFonts w:cs="B Nazanin"/>
                                <w:noProof/>
                                <w:sz w:val="16"/>
                                <w:szCs w:val="16"/>
                                <w:rtl/>
                              </w:rPr>
                              <w:t>8</w: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  <w:r w:rsidRPr="00202D75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</w:rPr>
                              <w:t xml:space="preserve">- تشکیل قالب </w:t>
                            </w:r>
                            <w:r w:rsidRPr="00202D75">
                              <w:rPr>
                                <w:rFonts w:cs="B Nazanin"/>
                                <w:sz w:val="16"/>
                                <w:szCs w:val="16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DFD9F" id="Text Box 13" o:spid="_x0000_s1033" type="#_x0000_t202" style="position:absolute;left:0;text-align:left;margin-left:88.95pt;margin-top:322.05pt;width:290.1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" stroked="f">
                <v:textbox style="mso-fit-shape-to-text:t" inset="0,0,0,0">
                  <w:txbxContent>
                    <w:p w:rsidR="00202D75" w:rsidRPr="00202D75" w:rsidRDefault="00202D75" w:rsidP="00202D75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sz w:val="16"/>
                          <w:szCs w:val="16"/>
                        </w:rPr>
                      </w:pPr>
                      <w:r w:rsidRPr="00202D75">
                        <w:rPr>
                          <w:rFonts w:cs="B Nazanin" w:hint="cs"/>
                          <w:sz w:val="16"/>
                          <w:szCs w:val="16"/>
                          <w:rtl/>
                        </w:rPr>
                        <w:t>تصویر</w:t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</w:rPr>
                        <w:instrText xml:space="preserve">SEQ </w:instrText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تصویر \* </w:instrText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</w:rPr>
                        <w:instrText>ARABIC</w:instrText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="009778A3">
                        <w:rPr>
                          <w:rFonts w:cs="B Nazanin"/>
                          <w:noProof/>
                          <w:sz w:val="16"/>
                          <w:szCs w:val="16"/>
                          <w:rtl/>
                        </w:rPr>
                        <w:t>8</w:t>
                      </w:r>
                      <w:r w:rsidRPr="00202D75">
                        <w:rPr>
                          <w:rFonts w:cs="B Nazanin"/>
                          <w:sz w:val="16"/>
                          <w:szCs w:val="16"/>
                          <w:rtl/>
                        </w:rPr>
                        <w:fldChar w:fldCharType="end"/>
                      </w:r>
                      <w:r w:rsidRPr="00202D75">
                        <w:rPr>
                          <w:rFonts w:cs="B Nazanin" w:hint="cs"/>
                          <w:sz w:val="16"/>
                          <w:szCs w:val="16"/>
                          <w:rtl/>
                        </w:rPr>
                        <w:t xml:space="preserve">- تشکیل قالب </w:t>
                      </w:r>
                      <w:proofErr w:type="spellStart"/>
                      <w:r w:rsidRPr="00202D75">
                        <w:rPr>
                          <w:rFonts w:cs="B Nazanin"/>
                          <w:sz w:val="16"/>
                          <w:szCs w:val="16"/>
                        </w:rPr>
                        <w:t>Json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02D75">
        <w:rPr>
          <w:rFonts w:cs="B Nazanin"/>
          <w:noProof/>
          <w:szCs w:val="22"/>
          <w:rtl/>
        </w:rPr>
        <w:drawing>
          <wp:anchor distT="0" distB="0" distL="114300" distR="114300" simplePos="0" relativeHeight="251686912" behindDoc="0" locked="0" layoutInCell="1" allowOverlap="1" wp14:anchorId="235E86E4" wp14:editId="7C6990A5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3685020" cy="3648291"/>
            <wp:effectExtent l="0" t="0" r="0" b="9525"/>
            <wp:wrapSquare wrapText="bothSides"/>
            <wp:docPr id="12" name="Picture 12" descr="C:\Users\K550 VX\Documents\ShareX\Screenshots\2017-03\ApplicationFrameHost_2017-03-02_11-47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550 VX\Documents\ShareX\Screenshots\2017-03\ApplicationFrameHost_2017-03-02_11-47-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20" cy="36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608">
        <w:rPr>
          <w:rFonts w:cs="B Nazanin" w:hint="cs"/>
          <w:rtl/>
          <w:lang w:bidi="fa-IR"/>
        </w:rPr>
        <w:t xml:space="preserve">در مرحله آخر و در قسمت آخر کلاس </w:t>
      </w:r>
      <w:r w:rsidR="00F00608">
        <w:rPr>
          <w:rFonts w:cs="B Nazanin"/>
          <w:lang w:bidi="fa-IR"/>
        </w:rPr>
        <w:t>Tokenizer.py</w:t>
      </w:r>
      <w:r w:rsidR="00F00608">
        <w:rPr>
          <w:rFonts w:cs="B Nazanin" w:hint="cs"/>
          <w:rtl/>
          <w:lang w:bidi="fa-IR"/>
        </w:rPr>
        <w:t xml:space="preserve"> تمامی مقادیر محاسبه شده را با قالب </w:t>
      </w:r>
      <w:r w:rsidR="00F00608">
        <w:rPr>
          <w:rFonts w:cs="B Nazanin"/>
          <w:lang w:bidi="fa-IR"/>
        </w:rPr>
        <w:t>Json</w:t>
      </w:r>
      <w:r w:rsidR="00F00608">
        <w:rPr>
          <w:rFonts w:cs="B Nazanin" w:hint="cs"/>
          <w:rtl/>
          <w:lang w:bidi="fa-IR"/>
        </w:rPr>
        <w:t xml:space="preserve"> به خروجی می بریم. قطعه کد تشکیل قالب </w:t>
      </w:r>
      <w:r w:rsidR="00F00608">
        <w:rPr>
          <w:rFonts w:cs="B Nazanin"/>
          <w:lang w:bidi="fa-IR"/>
        </w:rPr>
        <w:t>Json</w:t>
      </w:r>
      <w:r w:rsidR="00F00608">
        <w:rPr>
          <w:rFonts w:cs="B Nazanin" w:hint="cs"/>
          <w:rtl/>
          <w:lang w:bidi="fa-IR"/>
        </w:rPr>
        <w:t xml:space="preserve"> به شکل زیر می باشد:</w:t>
      </w:r>
    </w:p>
    <w:p w:rsidR="00F00608" w:rsidRPr="00F00608" w:rsidRDefault="00F00608" w:rsidP="00F00608">
      <w:pPr>
        <w:bidi/>
        <w:rPr>
          <w:rFonts w:cs="B Nazanin"/>
          <w:szCs w:val="22"/>
          <w:rtl/>
          <w:lang w:bidi="fa-IR"/>
        </w:rPr>
      </w:pPr>
    </w:p>
    <w:p w:rsidR="00FF5597" w:rsidRDefault="00FF5597" w:rsidP="00FF5597">
      <w:pPr>
        <w:bidi/>
        <w:rPr>
          <w:rFonts w:cs="B Nazanin"/>
          <w:rtl/>
          <w:lang w:bidi="fa-IR"/>
        </w:rPr>
      </w:pPr>
    </w:p>
    <w:p w:rsidR="00FF5597" w:rsidRDefault="00FF5597" w:rsidP="00FF5597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lang w:bidi="fa-IR"/>
        </w:rPr>
      </w:pPr>
    </w:p>
    <w:p w:rsidR="00202D75" w:rsidRDefault="00202D75" w:rsidP="00202D7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اجرای اسکریپت </w:t>
      </w:r>
      <w:r>
        <w:rPr>
          <w:rFonts w:cs="B Nazanin"/>
          <w:lang w:bidi="fa-IR"/>
        </w:rPr>
        <w:t>Tokenizer.py</w:t>
      </w:r>
      <w:r>
        <w:rPr>
          <w:rFonts w:cs="B Nazanin" w:hint="cs"/>
          <w:rtl/>
          <w:lang w:bidi="fa-IR"/>
        </w:rPr>
        <w:t xml:space="preserve"> به طور اتوماتیک مقادیر محاسبه شده در یک فایل بنام </w:t>
      </w:r>
      <w:r>
        <w:rPr>
          <w:rFonts w:cs="B Nazanin"/>
          <w:lang w:bidi="fa-IR"/>
        </w:rPr>
        <w:t>data.json</w:t>
      </w:r>
      <w:r w:rsidR="00E16823">
        <w:rPr>
          <w:rFonts w:cs="B Nazanin" w:hint="cs"/>
          <w:rtl/>
          <w:lang w:bidi="fa-IR"/>
        </w:rPr>
        <w:t xml:space="preserve"> ذخیره می شود که قالب خلاصه شده آن در شکل هشتم قابل مشاهده است:</w:t>
      </w:r>
    </w:p>
    <w:p w:rsidR="00E16823" w:rsidRDefault="00E16823" w:rsidP="00E16823">
      <w:pPr>
        <w:keepNext/>
        <w:bidi/>
      </w:pPr>
      <w:r w:rsidRPr="00E16823">
        <w:rPr>
          <w:rFonts w:cs="B Nazanin"/>
          <w:noProof/>
          <w:rtl/>
        </w:rPr>
        <w:drawing>
          <wp:inline distT="0" distB="0" distL="0" distR="0" wp14:anchorId="3F0D0CD8" wp14:editId="72B28ED6">
            <wp:extent cx="5943600" cy="877491"/>
            <wp:effectExtent l="0" t="0" r="0" b="0"/>
            <wp:docPr id="17" name="Picture 17" descr="C:\Users\K550 VX\Documents\ShareX\Screenshots\2017-03\ApplicationFrameHost_2017-03-02_11-5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550 VX\Documents\ShareX\Screenshots\2017-03\ApplicationFrameHost_2017-03-02_11-50-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23" w:rsidRPr="00E16823" w:rsidRDefault="00E16823" w:rsidP="00E16823">
      <w:pPr>
        <w:pStyle w:val="Caption"/>
        <w:bidi/>
        <w:jc w:val="center"/>
        <w:rPr>
          <w:rFonts w:cs="B Nazanin"/>
          <w:sz w:val="16"/>
          <w:szCs w:val="16"/>
        </w:rPr>
      </w:pPr>
      <w:r w:rsidRPr="00E16823">
        <w:rPr>
          <w:rFonts w:cs="B Nazanin" w:hint="cs"/>
          <w:sz w:val="16"/>
          <w:szCs w:val="16"/>
          <w:rtl/>
        </w:rPr>
        <w:t>تصویر</w:t>
      </w:r>
      <w:r w:rsidRPr="00E16823">
        <w:rPr>
          <w:rFonts w:cs="B Nazanin"/>
          <w:sz w:val="16"/>
          <w:szCs w:val="16"/>
          <w:rtl/>
        </w:rPr>
        <w:t xml:space="preserve"> </w:t>
      </w:r>
      <w:r w:rsidRPr="00E16823">
        <w:rPr>
          <w:rFonts w:cs="B Nazanin"/>
          <w:sz w:val="16"/>
          <w:szCs w:val="16"/>
          <w:rtl/>
        </w:rPr>
        <w:fldChar w:fldCharType="begin"/>
      </w:r>
      <w:r w:rsidRPr="00E16823">
        <w:rPr>
          <w:rFonts w:cs="B Nazanin"/>
          <w:sz w:val="16"/>
          <w:szCs w:val="16"/>
          <w:rtl/>
        </w:rPr>
        <w:instrText xml:space="preserve"> </w:instrText>
      </w:r>
      <w:r w:rsidRPr="00E16823">
        <w:rPr>
          <w:rFonts w:cs="B Nazanin"/>
          <w:sz w:val="16"/>
          <w:szCs w:val="16"/>
        </w:rPr>
        <w:instrText xml:space="preserve">SEQ </w:instrText>
      </w:r>
      <w:r w:rsidRPr="00E16823">
        <w:rPr>
          <w:rFonts w:cs="B Nazanin"/>
          <w:sz w:val="16"/>
          <w:szCs w:val="16"/>
          <w:rtl/>
        </w:rPr>
        <w:instrText xml:space="preserve">تصویر \* </w:instrText>
      </w:r>
      <w:r w:rsidRPr="00E16823">
        <w:rPr>
          <w:rFonts w:cs="B Nazanin"/>
          <w:sz w:val="16"/>
          <w:szCs w:val="16"/>
        </w:rPr>
        <w:instrText>ARABIC</w:instrText>
      </w:r>
      <w:r w:rsidRPr="00E16823">
        <w:rPr>
          <w:rFonts w:cs="B Nazanin"/>
          <w:sz w:val="16"/>
          <w:szCs w:val="16"/>
          <w:rtl/>
        </w:rPr>
        <w:instrText xml:space="preserve"> </w:instrText>
      </w:r>
      <w:r w:rsidRPr="00E16823">
        <w:rPr>
          <w:rFonts w:cs="B Nazanin"/>
          <w:sz w:val="16"/>
          <w:szCs w:val="16"/>
          <w:rtl/>
        </w:rPr>
        <w:fldChar w:fldCharType="separate"/>
      </w:r>
      <w:r w:rsidR="009778A3">
        <w:rPr>
          <w:rFonts w:cs="B Nazanin"/>
          <w:noProof/>
          <w:sz w:val="16"/>
          <w:szCs w:val="16"/>
          <w:rtl/>
        </w:rPr>
        <w:t>9</w:t>
      </w:r>
      <w:r w:rsidRPr="00E16823">
        <w:rPr>
          <w:rFonts w:cs="B Nazanin"/>
          <w:sz w:val="16"/>
          <w:szCs w:val="16"/>
          <w:rtl/>
        </w:rPr>
        <w:fldChar w:fldCharType="end"/>
      </w:r>
      <w:r w:rsidRPr="00E16823">
        <w:rPr>
          <w:rFonts w:cs="B Nazanin" w:hint="cs"/>
          <w:sz w:val="16"/>
          <w:szCs w:val="16"/>
          <w:rtl/>
        </w:rPr>
        <w:t xml:space="preserve">-قالب خروجی فایل </w:t>
      </w:r>
      <w:r w:rsidRPr="00E16823">
        <w:rPr>
          <w:rFonts w:cs="B Nazanin"/>
          <w:sz w:val="16"/>
          <w:szCs w:val="16"/>
        </w:rPr>
        <w:t>DATA.JSON</w:t>
      </w:r>
    </w:p>
    <w:sectPr w:rsidR="00E16823" w:rsidRPr="00E16823">
      <w:footerReference w:type="even" r:id="rId23"/>
      <w:footerReference w:type="default" r:id="rId24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55E" w:rsidRDefault="0011055E">
      <w:pPr>
        <w:spacing w:after="0" w:line="240" w:lineRule="auto"/>
      </w:pPr>
      <w:r>
        <w:separator/>
      </w:r>
    </w:p>
  </w:endnote>
  <w:endnote w:type="continuationSeparator" w:id="0">
    <w:p w:rsidR="0011055E" w:rsidRDefault="0011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  <w:embedRegular r:id="rId1" w:fontKey="{7642FFCB-B191-4EA2-99F3-AAF54B872FF9}"/>
    <w:embedBold r:id="rId2" w:fontKey="{A9E3E6C2-B470-43EF-A6E5-4754DB696637}"/>
    <w:embedItalic r:id="rId3" w:fontKey="{64EA7514-D056-47BC-B7CF-5B7CC7DF828E}"/>
    <w:embedBoldItalic r:id="rId4" w:fontKey="{84B2024B-A975-4FB4-8DBF-26799AEF15E1}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5" w:subsetted="1" w:fontKey="{A51352CC-17A6-43AF-BC4B-D13B802D18C1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6" w:fontKey="{0B42D2D1-E9B1-4843-AD5D-821652A5D9DD}"/>
    <w:embedBold r:id="rId7" w:fontKey="{97B7539F-C984-4EB8-B99E-7A8F18F8E253}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8" w:subsetted="1" w:fontKey="{A8309088-CFC0-4BF5-B6A7-218E5726C37A}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1A" w:rsidRDefault="00773A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Pr="008F6A86" w:rsidRDefault="0011055E">
                          <w:pPr>
                            <w:pStyle w:val="NoSpacing"/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71C8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گزارش پروژه دوم درس مبانی پردازش زبان گفتار</w:t>
                              </w:r>
                            </w:sdtContent>
                          </w:sdt>
                          <w:r w:rsidR="00773A2E" w:rsidRPr="008F6A86"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24BB9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 xml:space="preserve">علی فاضلی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34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EF111A" w:rsidRPr="008F6A86" w:rsidRDefault="0011055E">
                    <w:pPr>
                      <w:pStyle w:val="NoSpacing"/>
                      <w:rPr>
                        <w:rFonts w:asciiTheme="majorHAnsi" w:eastAsiaTheme="majorEastAsia" w:hAnsiTheme="majorHAnsi" w:cs="B Nazanin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71C8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گزارش پروژه دوم درس مبانی پردازش زبان گفتار</w:t>
                        </w:r>
                      </w:sdtContent>
                    </w:sdt>
                    <w:r w:rsidR="00773A2E" w:rsidRPr="008F6A86">
                      <w:rPr>
                        <w:rFonts w:asciiTheme="majorHAnsi" w:eastAsiaTheme="majorEastAsia" w:hAnsiTheme="majorHAnsi" w:cs="B Nazanin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24BB9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 xml:space="preserve">علی فاضلی 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42C3EC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Default="00773A2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24BB9" w:rsidRPr="00F24BB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35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EF111A" w:rsidRDefault="00773A2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24BB9" w:rsidRPr="00F24BB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1A" w:rsidRDefault="00773A2E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Pr="008F6A86" w:rsidRDefault="0011055E">
                          <w:pPr>
                            <w:pStyle w:val="NoSpacing"/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71C8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گزارش پروژه دوم درس مبانی پردازش زبان گفتار</w:t>
                              </w:r>
                            </w:sdtContent>
                          </w:sdt>
                          <w:r w:rsidR="00773A2E" w:rsidRPr="008F6A86"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24BB9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 xml:space="preserve">علی فاضلی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6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EF111A" w:rsidRPr="008F6A86" w:rsidRDefault="0011055E">
                    <w:pPr>
                      <w:pStyle w:val="NoSpacing"/>
                      <w:rPr>
                        <w:rFonts w:asciiTheme="majorHAnsi" w:eastAsiaTheme="majorEastAsia" w:hAnsiTheme="majorHAnsi" w:cs="B Nazanin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C71C8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گزارش پروژه دوم درس مبانی پردازش زبان گفتار</w:t>
                        </w:r>
                      </w:sdtContent>
                    </w:sdt>
                    <w:r w:rsidR="00773A2E" w:rsidRPr="008F6A86">
                      <w:rPr>
                        <w:rFonts w:asciiTheme="majorHAnsi" w:eastAsiaTheme="majorEastAsia" w:hAnsiTheme="majorHAnsi" w:cs="B Nazanin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24BB9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 xml:space="preserve">علی فاضلی 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73D6329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Default="00773A2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24BB9" w:rsidRPr="00F24BB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7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EF111A" w:rsidRDefault="00773A2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24BB9" w:rsidRPr="00F24BB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111A" w:rsidRDefault="00EF111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55E" w:rsidRDefault="0011055E">
      <w:pPr>
        <w:spacing w:after="0" w:line="240" w:lineRule="auto"/>
      </w:pPr>
      <w:r>
        <w:separator/>
      </w:r>
    </w:p>
  </w:footnote>
  <w:footnote w:type="continuationSeparator" w:id="0">
    <w:p w:rsidR="0011055E" w:rsidRDefault="0011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DB14BDA"/>
    <w:multiLevelType w:val="hybridMultilevel"/>
    <w:tmpl w:val="458C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53132"/>
    <w:multiLevelType w:val="hybridMultilevel"/>
    <w:tmpl w:val="F04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embedTrueTypeFonts/>
  <w:saveSubsetFonts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3"/>
    <w:rsid w:val="00016048"/>
    <w:rsid w:val="000348E3"/>
    <w:rsid w:val="00056E37"/>
    <w:rsid w:val="001034A7"/>
    <w:rsid w:val="0011055E"/>
    <w:rsid w:val="001D5B6C"/>
    <w:rsid w:val="00202D75"/>
    <w:rsid w:val="0023181F"/>
    <w:rsid w:val="00232485"/>
    <w:rsid w:val="002D79A7"/>
    <w:rsid w:val="00312F4F"/>
    <w:rsid w:val="003267D4"/>
    <w:rsid w:val="00333415"/>
    <w:rsid w:val="0035488A"/>
    <w:rsid w:val="00370DBD"/>
    <w:rsid w:val="0039282E"/>
    <w:rsid w:val="003E2F27"/>
    <w:rsid w:val="004159B9"/>
    <w:rsid w:val="0046695B"/>
    <w:rsid w:val="0047584F"/>
    <w:rsid w:val="00482966"/>
    <w:rsid w:val="0048530D"/>
    <w:rsid w:val="00492964"/>
    <w:rsid w:val="004A149F"/>
    <w:rsid w:val="004A2209"/>
    <w:rsid w:val="00511B2B"/>
    <w:rsid w:val="00512BEA"/>
    <w:rsid w:val="005821D6"/>
    <w:rsid w:val="005B6A70"/>
    <w:rsid w:val="006543B7"/>
    <w:rsid w:val="006716AE"/>
    <w:rsid w:val="006B03F9"/>
    <w:rsid w:val="00706B4C"/>
    <w:rsid w:val="00706D33"/>
    <w:rsid w:val="00755D60"/>
    <w:rsid w:val="00773A2E"/>
    <w:rsid w:val="007A5373"/>
    <w:rsid w:val="007A5524"/>
    <w:rsid w:val="007C70DC"/>
    <w:rsid w:val="007D1E6A"/>
    <w:rsid w:val="0083379D"/>
    <w:rsid w:val="0084508A"/>
    <w:rsid w:val="00863313"/>
    <w:rsid w:val="008830E1"/>
    <w:rsid w:val="008A0D80"/>
    <w:rsid w:val="008D25C0"/>
    <w:rsid w:val="008F19CC"/>
    <w:rsid w:val="008F6A86"/>
    <w:rsid w:val="00901BE5"/>
    <w:rsid w:val="00935CE2"/>
    <w:rsid w:val="009778A3"/>
    <w:rsid w:val="009C1A01"/>
    <w:rsid w:val="00A341E3"/>
    <w:rsid w:val="00A360D0"/>
    <w:rsid w:val="00AA4513"/>
    <w:rsid w:val="00AE38FA"/>
    <w:rsid w:val="00B543BC"/>
    <w:rsid w:val="00B56208"/>
    <w:rsid w:val="00B76394"/>
    <w:rsid w:val="00B779CE"/>
    <w:rsid w:val="00B902A7"/>
    <w:rsid w:val="00BB42B1"/>
    <w:rsid w:val="00C13E76"/>
    <w:rsid w:val="00C23CFE"/>
    <w:rsid w:val="00C30019"/>
    <w:rsid w:val="00CA676B"/>
    <w:rsid w:val="00CC71C8"/>
    <w:rsid w:val="00D01A6B"/>
    <w:rsid w:val="00D07BE1"/>
    <w:rsid w:val="00D14340"/>
    <w:rsid w:val="00D3149D"/>
    <w:rsid w:val="00D70112"/>
    <w:rsid w:val="00D82DCB"/>
    <w:rsid w:val="00DA1D45"/>
    <w:rsid w:val="00DB1C6D"/>
    <w:rsid w:val="00DC2B3E"/>
    <w:rsid w:val="00DD3A82"/>
    <w:rsid w:val="00E055CC"/>
    <w:rsid w:val="00E12235"/>
    <w:rsid w:val="00E16823"/>
    <w:rsid w:val="00E263B8"/>
    <w:rsid w:val="00E502EC"/>
    <w:rsid w:val="00E606A3"/>
    <w:rsid w:val="00E65D9B"/>
    <w:rsid w:val="00E802E5"/>
    <w:rsid w:val="00ED7D68"/>
    <w:rsid w:val="00EF111A"/>
    <w:rsid w:val="00F00608"/>
    <w:rsid w:val="00F06566"/>
    <w:rsid w:val="00F24BB9"/>
    <w:rsid w:val="00F3053A"/>
    <w:rsid w:val="00F44EEA"/>
    <w:rsid w:val="00F504C4"/>
    <w:rsid w:val="00FB3905"/>
    <w:rsid w:val="00FB5D95"/>
    <w:rsid w:val="00FC422B"/>
    <w:rsid w:val="00FC7D7A"/>
    <w:rsid w:val="00FD6344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70080"/>
  <w15:docId w15:val="{0A171CB4-F739-4E30-A255-B968A30C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rsid w:val="007A5373"/>
    <w:pPr>
      <w:spacing w:line="259" w:lineRule="auto"/>
      <w:ind w:left="720"/>
      <w:contextualSpacing/>
      <w:jc w:val="right"/>
    </w:pPr>
    <w:rPr>
      <w:rFonts w:ascii="B Nazanin" w:hAnsi="B Nazanin" w:cstheme="minorBidi"/>
      <w:color w:val="auto"/>
      <w:sz w:val="24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550%20VX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0B005645774BF7A9492283275BD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667A8-624D-410C-AD28-A091B7882DA2}"/>
      </w:docPartPr>
      <w:docPartBody>
        <w:p w:rsidR="00F0501F" w:rsidRDefault="00EA5718">
          <w:pPr>
            <w:pStyle w:val="BD0B005645774BF7A9492283275BD459"/>
          </w:pPr>
          <w:r>
            <w:t>[Type the document title]</w:t>
          </w:r>
        </w:p>
      </w:docPartBody>
    </w:docPart>
    <w:docPart>
      <w:docPartPr>
        <w:name w:val="D9214EDB32064A619CC1A2EBB31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F0E84-FFF9-40C0-AF91-E99CA702DB27}"/>
      </w:docPartPr>
      <w:docPartBody>
        <w:p w:rsidR="00F0501F" w:rsidRDefault="00EA5718">
          <w:pPr>
            <w:pStyle w:val="D9214EDB32064A619CC1A2EBB310451F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C0"/>
    <w:rsid w:val="0038404A"/>
    <w:rsid w:val="003875C3"/>
    <w:rsid w:val="004E1593"/>
    <w:rsid w:val="00A83C91"/>
    <w:rsid w:val="00AF62D6"/>
    <w:rsid w:val="00BF1A8C"/>
    <w:rsid w:val="00D978C0"/>
    <w:rsid w:val="00EA5718"/>
    <w:rsid w:val="00F0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B005645774BF7A9492283275BD459">
    <w:name w:val="BD0B005645774BF7A9492283275BD459"/>
  </w:style>
  <w:style w:type="paragraph" w:customStyle="1" w:styleId="D9214EDB32064A619CC1A2EBB310451F">
    <w:name w:val="D9214EDB32064A619CC1A2EBB310451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E9F01790A547B2AA511BA4ACFF2781">
    <w:name w:val="D7E9F01790A547B2AA511BA4ACFF2781"/>
  </w:style>
  <w:style w:type="paragraph" w:customStyle="1" w:styleId="32EF6C03670D4D8EAC6ECF0A889D5CC2">
    <w:name w:val="32EF6C03670D4D8EAC6ECF0A889D5CC2"/>
  </w:style>
  <w:style w:type="paragraph" w:customStyle="1" w:styleId="3C93C8276A73410D95BFF71B10740E23">
    <w:name w:val="3C93C8276A73410D95BFF71B10740E23"/>
    <w:rsid w:val="00D978C0"/>
  </w:style>
  <w:style w:type="paragraph" w:customStyle="1" w:styleId="DF2057D2CF2345A6A5AEB17F4F3FCF14">
    <w:name w:val="DF2057D2CF2345A6A5AEB17F4F3FCF14"/>
    <w:rsid w:val="00D9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علی فاضلی 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564824-D158-4848-AA96-C682BA9F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817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پروژه دوم درس مبانی پردازش زبان گفتار</vt:lpstr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دوم درس مبانی پردازش زبان گفتار</dc:title>
  <dc:subject>علی فاضلی</dc:subject>
  <dc:creator>Ali Fazeli</dc:creator>
  <cp:keywords/>
  <dc:description/>
  <cp:lastModifiedBy>Ali Fazeli</cp:lastModifiedBy>
  <cp:revision>60</cp:revision>
  <dcterms:created xsi:type="dcterms:W3CDTF">2017-02-20T10:44:00Z</dcterms:created>
  <dcterms:modified xsi:type="dcterms:W3CDTF">2017-03-20T08:43:00Z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